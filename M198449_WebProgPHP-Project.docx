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72DE9538" w:rsidR="008077EF" w:rsidRPr="00273709" w:rsidRDefault="008077EF">
      <w:r w:rsidRPr="00273709">
        <w:t xml:space="preserve">Date: </w:t>
      </w:r>
      <w:r w:rsidR="00F26326">
        <w:t>9</w:t>
      </w:r>
      <w:r w:rsidR="0041104F">
        <w:t xml:space="preserve"> </w:t>
      </w:r>
      <w:r w:rsidR="002C0219">
        <w:t>S</w:t>
      </w:r>
      <w:r w:rsidR="006A12C0">
        <w:t>eptember</w:t>
      </w:r>
      <w:r w:rsidR="0041104F">
        <w:t xml:space="preserve"> 2021</w:t>
      </w:r>
    </w:p>
    <w:bookmarkEnd w:id="0"/>
    <w:p w14:paraId="7195A800" w14:textId="49B84B26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 xml:space="preserve">Assessment Task </w:t>
      </w:r>
      <w:r w:rsidR="00F956D7">
        <w:rPr>
          <w:sz w:val="52"/>
          <w:szCs w:val="52"/>
        </w:rPr>
        <w:t xml:space="preserve">– Portfolio </w:t>
      </w:r>
      <w:r w:rsidRPr="00BB53D0">
        <w:rPr>
          <w:sz w:val="52"/>
          <w:szCs w:val="52"/>
        </w:rPr>
        <w:t>(A</w:t>
      </w:r>
      <w:r w:rsidR="00B90A95">
        <w:rPr>
          <w:sz w:val="52"/>
          <w:szCs w:val="52"/>
        </w:rPr>
        <w:t xml:space="preserve"> </w:t>
      </w:r>
      <w:r w:rsidR="00894638">
        <w:rPr>
          <w:sz w:val="52"/>
          <w:szCs w:val="52"/>
        </w:rPr>
        <w:t>6</w:t>
      </w:r>
      <w:r w:rsidRPr="00BB53D0">
        <w:rPr>
          <w:sz w:val="52"/>
          <w:szCs w:val="52"/>
        </w:rPr>
        <w:t>)</w:t>
      </w:r>
    </w:p>
    <w:p w14:paraId="155AEE81" w14:textId="75C350B8" w:rsidR="007F50F8" w:rsidRDefault="00F956D7" w:rsidP="007F50F8">
      <w:pPr>
        <w:pStyle w:val="Title"/>
      </w:pPr>
      <w:r>
        <w:t>Web Programming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1"/>
          <w:footerReference w:type="firs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69523575" w14:textId="68CA7975" w:rsidR="00F26326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086928" w:history="1">
            <w:r w:rsidR="00F26326" w:rsidRPr="00EB3D50">
              <w:rPr>
                <w:rStyle w:val="Hyperlink"/>
                <w:noProof/>
              </w:rPr>
              <w:t>Figures</w:t>
            </w:r>
            <w:r w:rsidR="00F26326">
              <w:rPr>
                <w:noProof/>
                <w:webHidden/>
              </w:rPr>
              <w:tab/>
            </w:r>
            <w:r w:rsidR="00F26326">
              <w:rPr>
                <w:noProof/>
                <w:webHidden/>
              </w:rPr>
              <w:fldChar w:fldCharType="begin"/>
            </w:r>
            <w:r w:rsidR="00F26326">
              <w:rPr>
                <w:noProof/>
                <w:webHidden/>
              </w:rPr>
              <w:instrText xml:space="preserve"> PAGEREF _Toc82086928 \h </w:instrText>
            </w:r>
            <w:r w:rsidR="00F26326">
              <w:rPr>
                <w:noProof/>
                <w:webHidden/>
              </w:rPr>
            </w:r>
            <w:r w:rsidR="00F26326">
              <w:rPr>
                <w:noProof/>
                <w:webHidden/>
              </w:rPr>
              <w:fldChar w:fldCharType="separate"/>
            </w:r>
            <w:r w:rsidR="00F26326">
              <w:rPr>
                <w:noProof/>
                <w:webHidden/>
              </w:rPr>
              <w:t>2</w:t>
            </w:r>
            <w:r w:rsidR="00F26326">
              <w:rPr>
                <w:noProof/>
                <w:webHidden/>
              </w:rPr>
              <w:fldChar w:fldCharType="end"/>
            </w:r>
          </w:hyperlink>
        </w:p>
        <w:p w14:paraId="11D9C0DE" w14:textId="46AAF6D2" w:rsidR="00F26326" w:rsidRDefault="00F26326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29" w:history="1">
            <w:r w:rsidRPr="00EB3D50">
              <w:rPr>
                <w:rStyle w:val="Hyperlink"/>
                <w:noProof/>
              </w:rPr>
              <w:t>Project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C5AF" w14:textId="5FFE3744" w:rsidR="00F26326" w:rsidRDefault="00F26326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0" w:history="1">
            <w:r w:rsidRPr="00EB3D50">
              <w:rPr>
                <w:rStyle w:val="Hyperlink"/>
                <w:noProof/>
              </w:rPr>
              <w:t>Purpose of website and required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4BDE3" w14:textId="3AE7C36A" w:rsidR="00F26326" w:rsidRDefault="00F26326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1" w:history="1">
            <w:r w:rsidRPr="00EB3D50">
              <w:rPr>
                <w:rStyle w:val="Hyperlink"/>
                <w:noProof/>
              </w:rPr>
              <w:t>Functional Design and Architectural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9C36" w14:textId="5AC82B4D" w:rsidR="00F26326" w:rsidRDefault="00F26326">
          <w:pPr>
            <w:pStyle w:val="TOC3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2" w:history="1">
            <w:r w:rsidRPr="00EB3D50">
              <w:rPr>
                <w:rStyle w:val="Hyperlink"/>
                <w:noProof/>
              </w:rPr>
              <w:t>Architectural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688ED" w14:textId="1596E112" w:rsidR="00F26326" w:rsidRDefault="00F26326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3" w:history="1">
            <w:r w:rsidRPr="00EB3D50">
              <w:rPr>
                <w:rStyle w:val="Hyperlink"/>
                <w:noProof/>
              </w:rPr>
              <w:t>Prototype of Website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C69D" w14:textId="0BA9694F" w:rsidR="00F26326" w:rsidRDefault="00F26326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4" w:history="1">
            <w:r w:rsidRPr="00EB3D50">
              <w:rPr>
                <w:rStyle w:val="Hyperlink"/>
                <w:noProof/>
              </w:rPr>
              <w:t>Target system of this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38B2" w14:textId="2806AB67" w:rsidR="00F26326" w:rsidRDefault="00F26326">
          <w:pPr>
            <w:pStyle w:val="TOC2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5" w:history="1">
            <w:r w:rsidRPr="00EB3D50">
              <w:rPr>
                <w:rStyle w:val="Hyperlink"/>
                <w:noProof/>
              </w:rPr>
              <w:t>The data storage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2DF54" w14:textId="23DE9027" w:rsidR="00F26326" w:rsidRDefault="00F26326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6" w:history="1">
            <w:r w:rsidRPr="00EB3D50">
              <w:rPr>
                <w:rStyle w:val="Hyperlink"/>
                <w:noProof/>
              </w:rPr>
              <w:t>Risk 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E821E" w14:textId="66F47A4B" w:rsidR="00F26326" w:rsidRDefault="00F26326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7" w:history="1">
            <w:r w:rsidRPr="00EB3D50">
              <w:rPr>
                <w:rStyle w:val="Hyperlink"/>
                <w:noProof/>
              </w:rPr>
              <w:t>Run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28240" w14:textId="6BA17305" w:rsidR="00F26326" w:rsidRDefault="00F26326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2086938" w:history="1">
            <w:r w:rsidRPr="00EB3D50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_Toc82086938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350D" w14:textId="3CABCAC9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3DB70ABC" w14:textId="336ED74C" w:rsidR="00F26326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2086941" w:history="1">
        <w:r w:rsidR="00F26326" w:rsidRPr="00686797">
          <w:rPr>
            <w:rStyle w:val="Hyperlink"/>
            <w:noProof/>
          </w:rPr>
          <w:t>Table 1: Test results</w:t>
        </w:r>
        <w:r w:rsidR="00F26326">
          <w:rPr>
            <w:noProof/>
            <w:webHidden/>
          </w:rPr>
          <w:tab/>
        </w:r>
        <w:r w:rsidR="00F26326">
          <w:rPr>
            <w:noProof/>
            <w:webHidden/>
          </w:rPr>
          <w:fldChar w:fldCharType="begin"/>
        </w:r>
        <w:r w:rsidR="00F26326">
          <w:rPr>
            <w:noProof/>
            <w:webHidden/>
          </w:rPr>
          <w:instrText xml:space="preserve"> PAGEREF _Toc82086941 \h </w:instrText>
        </w:r>
        <w:r w:rsidR="00F26326">
          <w:rPr>
            <w:noProof/>
            <w:webHidden/>
          </w:rPr>
        </w:r>
        <w:r w:rsidR="00F26326">
          <w:rPr>
            <w:noProof/>
            <w:webHidden/>
          </w:rPr>
          <w:fldChar w:fldCharType="separate"/>
        </w:r>
        <w:r w:rsidR="00F26326">
          <w:rPr>
            <w:noProof/>
            <w:webHidden/>
          </w:rPr>
          <w:t>11</w:t>
        </w:r>
        <w:r w:rsidR="00F26326">
          <w:rPr>
            <w:noProof/>
            <w:webHidden/>
          </w:rPr>
          <w:fldChar w:fldCharType="end"/>
        </w:r>
      </w:hyperlink>
    </w:p>
    <w:p w14:paraId="0F134214" w14:textId="3223A849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2086928"/>
      <w:r>
        <w:lastRenderedPageBreak/>
        <w:t>Figures</w:t>
      </w:r>
      <w:bookmarkEnd w:id="1"/>
    </w:p>
    <w:p w14:paraId="4726D5D1" w14:textId="6ABF249A" w:rsidR="00F26326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2086948" w:history="1">
        <w:r w:rsidR="00F26326" w:rsidRPr="00A62DB1">
          <w:rPr>
            <w:rStyle w:val="Hyperlink"/>
            <w:noProof/>
          </w:rPr>
          <w:t>Figure 1 - Home page</w:t>
        </w:r>
        <w:r w:rsidR="00F26326">
          <w:rPr>
            <w:noProof/>
            <w:webHidden/>
          </w:rPr>
          <w:tab/>
        </w:r>
        <w:r w:rsidR="00F26326">
          <w:rPr>
            <w:noProof/>
            <w:webHidden/>
          </w:rPr>
          <w:fldChar w:fldCharType="begin"/>
        </w:r>
        <w:r w:rsidR="00F26326">
          <w:rPr>
            <w:noProof/>
            <w:webHidden/>
          </w:rPr>
          <w:instrText xml:space="preserve"> PAGEREF _Toc82086948 \h </w:instrText>
        </w:r>
        <w:r w:rsidR="00F26326">
          <w:rPr>
            <w:noProof/>
            <w:webHidden/>
          </w:rPr>
        </w:r>
        <w:r w:rsidR="00F26326">
          <w:rPr>
            <w:noProof/>
            <w:webHidden/>
          </w:rPr>
          <w:fldChar w:fldCharType="separate"/>
        </w:r>
        <w:r w:rsidR="00F26326">
          <w:rPr>
            <w:noProof/>
            <w:webHidden/>
          </w:rPr>
          <w:t>5</w:t>
        </w:r>
        <w:r w:rsidR="00F26326">
          <w:rPr>
            <w:noProof/>
            <w:webHidden/>
          </w:rPr>
          <w:fldChar w:fldCharType="end"/>
        </w:r>
      </w:hyperlink>
    </w:p>
    <w:p w14:paraId="37E5923C" w14:textId="3237BC36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49" w:history="1">
        <w:r w:rsidRPr="00A62DB1">
          <w:rPr>
            <w:rStyle w:val="Hyperlink"/>
            <w:noProof/>
          </w:rPr>
          <w:t>Figure 2 - Add User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27E36E" w14:textId="25786955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0" w:history="1">
        <w:r w:rsidRPr="00A62DB1">
          <w:rPr>
            <w:rStyle w:val="Hyperlink"/>
            <w:noProof/>
          </w:rPr>
          <w:t>Figure 3 - List Users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4CF8C8" w14:textId="23411C4C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1" w:history="1">
        <w:r w:rsidRPr="00A62DB1">
          <w:rPr>
            <w:rStyle w:val="Hyperlink"/>
            <w:noProof/>
          </w:rPr>
          <w:t>Figure 4 - About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9F0FA61" w14:textId="3F00654A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2" w:history="1">
        <w:r w:rsidRPr="00A62DB1">
          <w:rPr>
            <w:rStyle w:val="Hyperlink"/>
            <w:noProof/>
          </w:rPr>
          <w:t>Figure 5 - License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C24077" w14:textId="51B12BAE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3" w:history="1">
        <w:r w:rsidRPr="00A62DB1">
          <w:rPr>
            <w:rStyle w:val="Hyperlink"/>
            <w:noProof/>
          </w:rPr>
          <w:t>Figure 6 –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2FFE48" w14:textId="45759FD2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4" w:history="1">
        <w:r w:rsidRPr="00A62DB1">
          <w:rPr>
            <w:rStyle w:val="Hyperlink"/>
            <w:noProof/>
          </w:rPr>
          <w:t>Figure 7 – Add User page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3ADCF6" w14:textId="04CD8C9B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5" w:history="1">
        <w:r w:rsidRPr="00A62DB1">
          <w:rPr>
            <w:rStyle w:val="Hyperlink"/>
            <w:noProof/>
          </w:rPr>
          <w:t>Figure 8 – Add User page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3B83D1" w14:textId="1D4C7D5E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6" w:history="1">
        <w:r w:rsidRPr="00A62DB1">
          <w:rPr>
            <w:rStyle w:val="Hyperlink"/>
            <w:noProof/>
          </w:rPr>
          <w:t>Figure 9 – Add user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3C901D" w14:textId="5D3FB620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7" w:history="1">
        <w:r w:rsidRPr="00A62DB1">
          <w:rPr>
            <w:rStyle w:val="Hyperlink"/>
            <w:noProof/>
          </w:rPr>
          <w:t>Figure 10 – Add user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71994C" w14:textId="7FE42583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8" w:history="1">
        <w:r w:rsidRPr="00A62DB1">
          <w:rPr>
            <w:rStyle w:val="Hyperlink"/>
            <w:noProof/>
          </w:rPr>
          <w:t>Figure 11 - Add user - C, confirmation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12AB0A" w14:textId="1CB32D45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59" w:history="1">
        <w:r w:rsidRPr="00A62DB1">
          <w:rPr>
            <w:rStyle w:val="Hyperlink"/>
            <w:noProof/>
          </w:rPr>
          <w:t>Figure 12 - Partial entry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385B79" w14:textId="517C060A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0" w:history="1">
        <w:r w:rsidRPr="00A62DB1">
          <w:rPr>
            <w:rStyle w:val="Hyperlink"/>
            <w:noProof/>
          </w:rPr>
          <w:t>Figure 13 - Partial entry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1A292E" w14:textId="162B6265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1" w:history="1">
        <w:r w:rsidRPr="00A62DB1">
          <w:rPr>
            <w:rStyle w:val="Hyperlink"/>
            <w:noProof/>
          </w:rPr>
          <w:t>Figure 14 - Partial entry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AAA161" w14:textId="7C61026D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2" w:history="1">
        <w:r w:rsidRPr="00A62DB1">
          <w:rPr>
            <w:rStyle w:val="Hyperlink"/>
            <w:noProof/>
          </w:rPr>
          <w:t>Figure 15 - Partial entry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FDCDA6" w14:textId="72593D55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3" w:history="1">
        <w:r w:rsidRPr="00A62DB1">
          <w:rPr>
            <w:rStyle w:val="Hyperlink"/>
            <w:noProof/>
          </w:rPr>
          <w:t>Figure 16 - Invalid email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C710C1" w14:textId="1D0CF00A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4" w:history="1">
        <w:r w:rsidRPr="00A62DB1">
          <w:rPr>
            <w:rStyle w:val="Hyperlink"/>
            <w:noProof/>
          </w:rPr>
          <w:t>Figure 17 - Invalid email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DA7F7A" w14:textId="1B7E48BB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5" w:history="1">
        <w:r w:rsidRPr="00A62DB1">
          <w:rPr>
            <w:rStyle w:val="Hyperlink"/>
            <w:noProof/>
          </w:rPr>
          <w:t>Figure 18 - Invalid email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592A1C" w14:textId="64754CC4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6" w:history="1">
        <w:r w:rsidRPr="00A62DB1">
          <w:rPr>
            <w:rStyle w:val="Hyperlink"/>
            <w:noProof/>
          </w:rPr>
          <w:t>Figure 19 - Invalid text in First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B15642" w14:textId="6762C584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7" w:history="1">
        <w:r w:rsidRPr="00A62DB1">
          <w:rPr>
            <w:rStyle w:val="Hyperlink"/>
            <w:noProof/>
          </w:rPr>
          <w:t>Figure 20 - Invalid text in Last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46E38A" w14:textId="380F1236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8" w:history="1">
        <w:r w:rsidRPr="00A62DB1">
          <w:rPr>
            <w:rStyle w:val="Hyperlink"/>
            <w:noProof/>
          </w:rPr>
          <w:t>Figure 21 - Go to List Users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93FC7F" w14:textId="522CE5E7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69" w:history="1">
        <w:r w:rsidRPr="00A62DB1">
          <w:rPr>
            <w:rStyle w:val="Hyperlink"/>
            <w:noProof/>
          </w:rPr>
          <w:t>Figure 22 - List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4A8C65" w14:textId="0DCCC999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0" w:history="1">
        <w:r w:rsidRPr="00A62DB1">
          <w:rPr>
            <w:rStyle w:val="Hyperlink"/>
            <w:noProof/>
          </w:rPr>
          <w:t>Figure 23 -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F8ED11" w14:textId="5D468C77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1" w:history="1">
        <w:r w:rsidRPr="00A62DB1">
          <w:rPr>
            <w:rStyle w:val="Hyperlink"/>
            <w:noProof/>
          </w:rPr>
          <w:t>Figure 24 - Display Add User page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AB47A4" w14:textId="66AA89FD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2" w:history="1">
        <w:r w:rsidRPr="00A62DB1">
          <w:rPr>
            <w:rStyle w:val="Hyperlink"/>
            <w:noProof/>
          </w:rPr>
          <w:t>Figure 25 - Display Add User page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E84DB2" w14:textId="10387CFB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3" w:history="1">
        <w:r w:rsidRPr="00A62DB1">
          <w:rPr>
            <w:rStyle w:val="Hyperlink"/>
            <w:noProof/>
          </w:rPr>
          <w:t>Figure 26 - Add user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F98DE4" w14:textId="45620D70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4" w:history="1">
        <w:r w:rsidRPr="00A62DB1">
          <w:rPr>
            <w:rStyle w:val="Hyperlink"/>
            <w:noProof/>
          </w:rPr>
          <w:t>Figure 27 - Add user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C530B5" w14:textId="6B490767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5" w:history="1">
        <w:r w:rsidRPr="00A62DB1">
          <w:rPr>
            <w:rStyle w:val="Hyperlink"/>
            <w:noProof/>
          </w:rPr>
          <w:t>Figure 28 - Add user - C, confirmation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9EA512A" w14:textId="19E52EB1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6" w:history="1">
        <w:r w:rsidRPr="00A62DB1">
          <w:rPr>
            <w:rStyle w:val="Hyperlink"/>
            <w:noProof/>
          </w:rPr>
          <w:t>Figure 29 - Partial data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D38A80D" w14:textId="38A7458F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7" w:history="1">
        <w:r w:rsidRPr="00A62DB1">
          <w:rPr>
            <w:rStyle w:val="Hyperlink"/>
            <w:noProof/>
          </w:rPr>
          <w:t>Figure 30 - Partial data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193D4DC" w14:textId="13A95C94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8" w:history="1">
        <w:r w:rsidRPr="00A62DB1">
          <w:rPr>
            <w:rStyle w:val="Hyperlink"/>
            <w:noProof/>
          </w:rPr>
          <w:t>Figure 31 - Partial data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59E977" w14:textId="05091FC9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79" w:history="1">
        <w:r w:rsidRPr="00A62DB1">
          <w:rPr>
            <w:rStyle w:val="Hyperlink"/>
            <w:noProof/>
          </w:rPr>
          <w:t>Figure 32 - Partial data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5E6980" w14:textId="3FBA4566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0" w:history="1">
        <w:r w:rsidRPr="00A62DB1">
          <w:rPr>
            <w:rStyle w:val="Hyperlink"/>
            <w:noProof/>
          </w:rPr>
          <w:t>Figure 33 - Invalid email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02234D" w14:textId="171350F0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1" w:history="1">
        <w:r w:rsidRPr="00A62DB1">
          <w:rPr>
            <w:rStyle w:val="Hyperlink"/>
            <w:noProof/>
          </w:rPr>
          <w:t>Figure 34 - Invalid email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911059C" w14:textId="13034B55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2" w:history="1">
        <w:r w:rsidRPr="00A62DB1">
          <w:rPr>
            <w:rStyle w:val="Hyperlink"/>
            <w:noProof/>
          </w:rPr>
          <w:t>Figure 35 - Invalid email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10F3D5" w14:textId="7F92190B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3" w:history="1">
        <w:r w:rsidRPr="00A62DB1">
          <w:rPr>
            <w:rStyle w:val="Hyperlink"/>
            <w:noProof/>
          </w:rPr>
          <w:t>Figure 36 - Invalid text in First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E671B20" w14:textId="16CD1438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4" w:history="1">
        <w:r w:rsidRPr="00A62DB1">
          <w:rPr>
            <w:rStyle w:val="Hyperlink"/>
            <w:noProof/>
          </w:rPr>
          <w:t>Figure 37 - Invalid text in Last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889849" w14:textId="39205D32" w:rsidR="00F26326" w:rsidRDefault="00F26326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2086985" w:history="1">
        <w:r w:rsidRPr="00A62DB1">
          <w:rPr>
            <w:rStyle w:val="Hyperlink"/>
            <w:noProof/>
          </w:rPr>
          <w:t>Figure 38 - List all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_Toc82086985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438ACDC" w14:textId="0746CD2A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4EF957F9" w14:textId="5786FAB2" w:rsidR="00894638" w:rsidRDefault="00894638" w:rsidP="00146757">
      <w:pPr>
        <w:pStyle w:val="Heading1"/>
      </w:pPr>
      <w:bookmarkStart w:id="2" w:name="_Toc82086929"/>
      <w:r>
        <w:lastRenderedPageBreak/>
        <w:t>Project Analysis</w:t>
      </w:r>
      <w:bookmarkEnd w:id="2"/>
    </w:p>
    <w:p w14:paraId="22716A26" w14:textId="699B396B" w:rsidR="005D5892" w:rsidRDefault="005D5892" w:rsidP="00894638">
      <w:pPr>
        <w:pStyle w:val="Heading2"/>
      </w:pPr>
      <w:bookmarkStart w:id="3" w:name="_Toc82086930"/>
      <w:r>
        <w:t>Purpose of website and required functionality</w:t>
      </w:r>
      <w:bookmarkEnd w:id="3"/>
    </w:p>
    <w:p w14:paraId="0A544CD6" w14:textId="068211B1" w:rsidR="005D5892" w:rsidRDefault="005D5892" w:rsidP="005D5892">
      <w:r>
        <w:t>The purpose of this website is to provide a means to administer user details.  Specifically, their full name and their email address.</w:t>
      </w:r>
    </w:p>
    <w:p w14:paraId="46ED5BB0" w14:textId="5898F8E3" w:rsidR="005D5892" w:rsidRDefault="005D5892" w:rsidP="005D5892">
      <w:r>
        <w:t xml:space="preserve">To achieve this purpose, the site must provide </w:t>
      </w:r>
      <w:r w:rsidR="00C46E4C">
        <w:t>the ability to add new users and to list all current users.</w:t>
      </w:r>
    </w:p>
    <w:p w14:paraId="10C3C113" w14:textId="77777777" w:rsidR="00C46E4C" w:rsidRDefault="00C46E4C" w:rsidP="00D80F44">
      <w:pPr>
        <w:rPr>
          <w:rFonts w:eastAsiaTheme="majorEastAsia"/>
        </w:rPr>
      </w:pPr>
      <w:r>
        <w:br w:type="page"/>
      </w:r>
    </w:p>
    <w:p w14:paraId="409FB967" w14:textId="40D2A3C2" w:rsidR="00364A20" w:rsidRDefault="00364A20" w:rsidP="00364A20">
      <w:pPr>
        <w:pStyle w:val="Heading2"/>
      </w:pPr>
      <w:bookmarkStart w:id="4" w:name="_Toc82086931"/>
      <w:r>
        <w:lastRenderedPageBreak/>
        <w:t xml:space="preserve">Functional Design and </w:t>
      </w:r>
      <w:r w:rsidRPr="00364A20">
        <w:t>A</w:t>
      </w:r>
      <w:r>
        <w:t>r</w:t>
      </w:r>
      <w:r w:rsidRPr="00364A20">
        <w:t>chitectural</w:t>
      </w:r>
      <w:r>
        <w:t xml:space="preserve"> requirements</w:t>
      </w:r>
      <w:bookmarkEnd w:id="4"/>
    </w:p>
    <w:p w14:paraId="7EA4D9CE" w14:textId="77777777" w:rsidR="002B6CCA" w:rsidRDefault="002B6CCA" w:rsidP="002B6CCA">
      <w:pPr>
        <w:pStyle w:val="ListParagraph"/>
        <w:numPr>
          <w:ilvl w:val="0"/>
          <w:numId w:val="6"/>
        </w:numPr>
      </w:pPr>
      <w:r>
        <w:t>Add user page</w:t>
      </w:r>
    </w:p>
    <w:p w14:paraId="55BDAC55" w14:textId="23408CC2" w:rsidR="00364A20" w:rsidRDefault="002B6CCA" w:rsidP="002B6CCA">
      <w:pPr>
        <w:pStyle w:val="ListParagraph"/>
        <w:numPr>
          <w:ilvl w:val="1"/>
          <w:numId w:val="6"/>
        </w:numPr>
      </w:pPr>
      <w:r>
        <w:t>Will accept:</w:t>
      </w:r>
    </w:p>
    <w:p w14:paraId="70DB0808" w14:textId="26FD8DD3" w:rsidR="002B6CCA" w:rsidRDefault="002B6CCA" w:rsidP="002B6CCA">
      <w:pPr>
        <w:pStyle w:val="ListParagraph"/>
        <w:numPr>
          <w:ilvl w:val="2"/>
          <w:numId w:val="6"/>
        </w:numPr>
      </w:pPr>
      <w:r>
        <w:t>Name</w:t>
      </w:r>
    </w:p>
    <w:p w14:paraId="6836971D" w14:textId="2659FB07" w:rsidR="002B6CCA" w:rsidRDefault="002B6CCA" w:rsidP="002B6CCA">
      <w:pPr>
        <w:pStyle w:val="ListParagraph"/>
        <w:numPr>
          <w:ilvl w:val="2"/>
          <w:numId w:val="6"/>
        </w:numPr>
      </w:pPr>
      <w:r>
        <w:t>Email</w:t>
      </w:r>
    </w:p>
    <w:p w14:paraId="6500014D" w14:textId="4E30A816" w:rsidR="002B6CCA" w:rsidRDefault="002B6CCA" w:rsidP="002B6CCA">
      <w:pPr>
        <w:pStyle w:val="ListParagraph"/>
        <w:numPr>
          <w:ilvl w:val="1"/>
          <w:numId w:val="6"/>
        </w:numPr>
      </w:pPr>
      <w:r>
        <w:t>Information to be stored in a database</w:t>
      </w:r>
    </w:p>
    <w:p w14:paraId="3BAD3579" w14:textId="7E64AF10" w:rsidR="002B6CCA" w:rsidRDefault="002B6CCA" w:rsidP="002B6CCA">
      <w:pPr>
        <w:pStyle w:val="ListParagraph"/>
        <w:numPr>
          <w:ilvl w:val="1"/>
          <w:numId w:val="6"/>
        </w:numPr>
      </w:pPr>
      <w:r>
        <w:t>Data validation:</w:t>
      </w:r>
    </w:p>
    <w:p w14:paraId="779CE8AD" w14:textId="738A4A82" w:rsidR="002B6CCA" w:rsidRDefault="002B6CCA" w:rsidP="002B6CCA">
      <w:pPr>
        <w:pStyle w:val="ListParagraph"/>
        <w:numPr>
          <w:ilvl w:val="2"/>
          <w:numId w:val="6"/>
        </w:numPr>
      </w:pPr>
      <w:r>
        <w:t xml:space="preserve">Name: regex =&gt; </w:t>
      </w:r>
      <w:r w:rsidR="004426FB">
        <w:t>“</w:t>
      </w:r>
      <w:r>
        <w:t>[a-</w:t>
      </w:r>
      <w:proofErr w:type="spellStart"/>
      <w:r>
        <w:t>zA</w:t>
      </w:r>
      <w:proofErr w:type="spellEnd"/>
      <w:r>
        <w:t>-Z</w:t>
      </w:r>
      <w:r w:rsidR="004426FB">
        <w:t>]+([</w:t>
      </w:r>
      <w:r>
        <w:t xml:space="preserve"> ‘-]</w:t>
      </w:r>
      <w:r w:rsidR="004426FB">
        <w:t>?[a-</w:t>
      </w:r>
      <w:proofErr w:type="spellStart"/>
      <w:r w:rsidR="004426FB">
        <w:t>zA</w:t>
      </w:r>
      <w:proofErr w:type="spellEnd"/>
      <w:r w:rsidR="004426FB">
        <w:t>-Z]+)</w:t>
      </w:r>
      <w:r w:rsidR="004426FB" w:rsidRPr="00756720">
        <w:rPr>
          <w:position w:val="-10"/>
          <w:sz w:val="28"/>
        </w:rPr>
        <w:t>*</w:t>
      </w:r>
      <w:r w:rsidR="004426FB">
        <w:t>”</w:t>
      </w:r>
    </w:p>
    <w:p w14:paraId="5B7FDA38" w14:textId="0C0551B4" w:rsidR="002B6CCA" w:rsidRDefault="002B6CCA" w:rsidP="002B6CCA">
      <w:pPr>
        <w:pStyle w:val="ListParagraph"/>
        <w:numPr>
          <w:ilvl w:val="2"/>
          <w:numId w:val="6"/>
        </w:numPr>
      </w:pPr>
      <w:r>
        <w:t>Email: syntax ~&gt;&lt;name&gt;@&lt;domain&gt;</w:t>
      </w:r>
    </w:p>
    <w:p w14:paraId="431C30F2" w14:textId="2022F80B" w:rsidR="002B6CCA" w:rsidRDefault="002B6CCA" w:rsidP="002B6CCA">
      <w:pPr>
        <w:pStyle w:val="ListParagraph"/>
        <w:numPr>
          <w:ilvl w:val="3"/>
          <w:numId w:val="6"/>
        </w:numPr>
      </w:pPr>
      <w:r>
        <w:t>&lt;name&gt;: ”[a-</w:t>
      </w:r>
      <w:proofErr w:type="spellStart"/>
      <w:r>
        <w:t>zA</w:t>
      </w:r>
      <w:proofErr w:type="spellEnd"/>
      <w:r>
        <w:t>-</w:t>
      </w:r>
      <w:r w:rsidR="00B52696">
        <w:t>Z</w:t>
      </w:r>
      <w:r>
        <w:t>]</w:t>
      </w:r>
      <w:r w:rsidR="00756720">
        <w:t>+</w:t>
      </w:r>
      <w:r>
        <w:t>(</w:t>
      </w:r>
      <w:r w:rsidR="00756720">
        <w:t>\.</w:t>
      </w:r>
      <w:r>
        <w:t>[a-zA-</w:t>
      </w:r>
      <w:r w:rsidR="00B52696">
        <w:t>Z</w:t>
      </w:r>
      <w:r>
        <w:t>0-9]</w:t>
      </w:r>
      <w:r w:rsidR="00756720">
        <w:t>+</w:t>
      </w:r>
      <w:r>
        <w:t>)</w:t>
      </w:r>
      <w:r w:rsidR="00756720" w:rsidRPr="00756720">
        <w:rPr>
          <w:position w:val="-10"/>
          <w:sz w:val="28"/>
        </w:rPr>
        <w:t>*</w:t>
      </w:r>
      <w:r>
        <w:t>”</w:t>
      </w:r>
    </w:p>
    <w:p w14:paraId="4A31F8DE" w14:textId="04A69CB3" w:rsidR="002B6CCA" w:rsidRDefault="002B6CCA" w:rsidP="002B6CCA">
      <w:pPr>
        <w:pStyle w:val="ListParagraph"/>
        <w:numPr>
          <w:ilvl w:val="3"/>
          <w:numId w:val="6"/>
        </w:numPr>
      </w:pPr>
      <w:r>
        <w:t>&lt;domain&gt;: ”[a-z</w:t>
      </w:r>
      <w:r w:rsidR="00B91222">
        <w:t>]+[</w:t>
      </w:r>
      <w:r w:rsidR="00B52696">
        <w:t>0-9</w:t>
      </w:r>
      <w:r>
        <w:t>]</w:t>
      </w:r>
      <w:r w:rsidR="00B91222" w:rsidRPr="00756720">
        <w:rPr>
          <w:position w:val="-10"/>
          <w:sz w:val="28"/>
        </w:rPr>
        <w:t>*</w:t>
      </w:r>
      <w:r w:rsidR="00B91222">
        <w:t xml:space="preserve"> </w:t>
      </w:r>
      <w:r>
        <w:t>(</w:t>
      </w:r>
      <w:r w:rsidR="00756720">
        <w:t>\.</w:t>
      </w:r>
      <w:r>
        <w:t>[a-z]</w:t>
      </w:r>
      <w:r w:rsidR="00756720">
        <w:t>+</w:t>
      </w:r>
      <w:r>
        <w:t>)</w:t>
      </w:r>
      <w:r w:rsidR="00756720" w:rsidRPr="00756720">
        <w:rPr>
          <w:position w:val="-10"/>
          <w:sz w:val="28"/>
        </w:rPr>
        <w:t>*</w:t>
      </w:r>
      <w:r>
        <w:t>”</w:t>
      </w:r>
    </w:p>
    <w:p w14:paraId="06D6452A" w14:textId="4B55120C" w:rsidR="00233D7F" w:rsidRDefault="00233D7F" w:rsidP="00233D7F">
      <w:pPr>
        <w:pStyle w:val="ListParagraph"/>
        <w:numPr>
          <w:ilvl w:val="0"/>
          <w:numId w:val="6"/>
        </w:numPr>
      </w:pPr>
      <w:r>
        <w:t>Show all users page:</w:t>
      </w:r>
    </w:p>
    <w:p w14:paraId="51DB281F" w14:textId="77607AD4" w:rsidR="00233D7F" w:rsidRDefault="00233D7F" w:rsidP="00233D7F">
      <w:pPr>
        <w:pStyle w:val="ListParagraph"/>
        <w:numPr>
          <w:ilvl w:val="1"/>
          <w:numId w:val="6"/>
        </w:numPr>
      </w:pPr>
      <w:r>
        <w:t>Display all the users created</w:t>
      </w:r>
    </w:p>
    <w:p w14:paraId="3E939F27" w14:textId="66746C83" w:rsidR="00CE00C3" w:rsidRDefault="00CE00C3" w:rsidP="00CE00C3">
      <w:pPr>
        <w:pStyle w:val="Heading3"/>
      </w:pPr>
      <w:bookmarkStart w:id="5" w:name="_Toc82086932"/>
      <w:r w:rsidRPr="00364A20">
        <w:t>A</w:t>
      </w:r>
      <w:r>
        <w:t>r</w:t>
      </w:r>
      <w:r w:rsidRPr="00364A20">
        <w:t>chitectural</w:t>
      </w:r>
      <w:r>
        <w:t xml:space="preserve"> requirements</w:t>
      </w:r>
      <w:bookmarkEnd w:id="5"/>
    </w:p>
    <w:p w14:paraId="6C0580C2" w14:textId="1BA4E706" w:rsidR="00894638" w:rsidRDefault="00CE00C3" w:rsidP="00894638">
      <w:r>
        <w:t xml:space="preserve">The Membership website </w:t>
      </w:r>
      <w:r w:rsidR="001C1D03">
        <w:t>must include navigation of:</w:t>
      </w:r>
    </w:p>
    <w:p w14:paraId="203FA267" w14:textId="4D718CA6" w:rsidR="001C1D03" w:rsidRDefault="001C1D03" w:rsidP="001C1D03">
      <w:pPr>
        <w:pStyle w:val="ListParagraph"/>
        <w:numPr>
          <w:ilvl w:val="0"/>
          <w:numId w:val="5"/>
        </w:numPr>
      </w:pPr>
      <w:r>
        <w:t>Add a user</w:t>
      </w:r>
    </w:p>
    <w:p w14:paraId="182D891C" w14:textId="348CAD17" w:rsidR="001C1D03" w:rsidRDefault="001C1D03" w:rsidP="001C1D03">
      <w:pPr>
        <w:pStyle w:val="ListParagraph"/>
        <w:numPr>
          <w:ilvl w:val="0"/>
          <w:numId w:val="5"/>
        </w:numPr>
      </w:pPr>
      <w:r>
        <w:t>Show all users</w:t>
      </w:r>
    </w:p>
    <w:p w14:paraId="13D90DD2" w14:textId="77777777" w:rsidR="001C1D03" w:rsidRDefault="001C1D03" w:rsidP="001C1D03"/>
    <w:p w14:paraId="41A43D94" w14:textId="77777777" w:rsidR="00C46E4C" w:rsidRDefault="00C46E4C" w:rsidP="0018389D">
      <w:pPr>
        <w:rPr>
          <w:rFonts w:eastAsiaTheme="majorEastAsia"/>
        </w:rPr>
      </w:pPr>
      <w:r>
        <w:br w:type="page"/>
      </w:r>
    </w:p>
    <w:p w14:paraId="57F169C7" w14:textId="77777777" w:rsidR="00D80F44" w:rsidRDefault="00D80F44" w:rsidP="00D80F44">
      <w:pPr>
        <w:pStyle w:val="Heading2"/>
      </w:pPr>
      <w:bookmarkStart w:id="6" w:name="_Toc82086933"/>
      <w:r>
        <w:lastRenderedPageBreak/>
        <w:t>Prototype of Website UI Design</w:t>
      </w:r>
      <w:bookmarkEnd w:id="6"/>
    </w:p>
    <w:p w14:paraId="6373EE21" w14:textId="77777777" w:rsidR="00D80F44" w:rsidRDefault="00D80F44" w:rsidP="00D80F44"/>
    <w:p w14:paraId="718344F9" w14:textId="77777777" w:rsidR="00D80F44" w:rsidRDefault="00D80F44" w:rsidP="00D80F44">
      <w:pPr>
        <w:keepNext/>
      </w:pPr>
      <w:r>
        <w:rPr>
          <w:noProof/>
        </w:rPr>
        <w:drawing>
          <wp:inline distT="0" distB="0" distL="0" distR="0" wp14:anchorId="3827A389" wp14:editId="63B98E6B">
            <wp:extent cx="5731510" cy="3307715"/>
            <wp:effectExtent l="0" t="0" r="2540" b="6985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EE41" w14:textId="054197FB" w:rsidR="00D80F44" w:rsidRDefault="00D80F44" w:rsidP="00D80F44">
      <w:pPr>
        <w:pStyle w:val="Caption"/>
      </w:pPr>
      <w:bookmarkStart w:id="7" w:name="_Toc82086948"/>
      <w:r>
        <w:t xml:space="preserve">Figure </w:t>
      </w:r>
      <w:fldSimple w:instr=" SEQ Figure \* ARABIC ">
        <w:r w:rsidR="006D2B32">
          <w:rPr>
            <w:noProof/>
          </w:rPr>
          <w:t>1</w:t>
        </w:r>
      </w:fldSimple>
      <w:r>
        <w:t xml:space="preserve"> - Home page</w:t>
      </w:r>
      <w:bookmarkEnd w:id="7"/>
    </w:p>
    <w:p w14:paraId="36361FBC" w14:textId="77777777" w:rsidR="00D80F44" w:rsidRDefault="00D80F44" w:rsidP="00D80F44"/>
    <w:p w14:paraId="556C4D42" w14:textId="77777777" w:rsidR="00D80F44" w:rsidRDefault="00D80F44" w:rsidP="00D80F44">
      <w:pPr>
        <w:keepNext/>
      </w:pPr>
      <w:r>
        <w:rPr>
          <w:noProof/>
        </w:rPr>
        <w:drawing>
          <wp:inline distT="0" distB="0" distL="0" distR="0" wp14:anchorId="60997BEE" wp14:editId="7B344A3A">
            <wp:extent cx="5731510" cy="3307715"/>
            <wp:effectExtent l="0" t="0" r="2540" b="698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AE46" w14:textId="511CB967" w:rsidR="00D80F44" w:rsidRDefault="00D80F44" w:rsidP="00D80F44">
      <w:pPr>
        <w:pStyle w:val="Caption"/>
      </w:pPr>
      <w:bookmarkStart w:id="8" w:name="_Toc82086949"/>
      <w:r>
        <w:t xml:space="preserve">Figure </w:t>
      </w:r>
      <w:fldSimple w:instr=" SEQ Figure \* ARABIC ">
        <w:r w:rsidR="006D2B32">
          <w:rPr>
            <w:noProof/>
          </w:rPr>
          <w:t>2</w:t>
        </w:r>
      </w:fldSimple>
      <w:r>
        <w:t xml:space="preserve"> - Add User page</w:t>
      </w:r>
      <w:bookmarkEnd w:id="8"/>
    </w:p>
    <w:p w14:paraId="4B169057" w14:textId="77777777" w:rsidR="00D80F44" w:rsidRDefault="00D80F44" w:rsidP="00D80F44"/>
    <w:p w14:paraId="3BAC3C70" w14:textId="77777777" w:rsidR="00D80F44" w:rsidRDefault="00D80F44" w:rsidP="00D80F44">
      <w:pPr>
        <w:keepNext/>
      </w:pPr>
      <w:r>
        <w:rPr>
          <w:noProof/>
        </w:rPr>
        <w:lastRenderedPageBreak/>
        <w:drawing>
          <wp:inline distT="0" distB="0" distL="0" distR="0" wp14:anchorId="20107B13" wp14:editId="334E3FE0">
            <wp:extent cx="5731510" cy="3307715"/>
            <wp:effectExtent l="0" t="0" r="2540" b="698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5E91" w14:textId="5F17531C" w:rsidR="00D80F44" w:rsidRDefault="00D80F44" w:rsidP="00D80F44">
      <w:pPr>
        <w:pStyle w:val="Caption"/>
      </w:pPr>
      <w:bookmarkStart w:id="9" w:name="_Toc82086950"/>
      <w:r>
        <w:t xml:space="preserve">Figure </w:t>
      </w:r>
      <w:fldSimple w:instr=" SEQ Figure \* ARABIC ">
        <w:r w:rsidR="006D2B32">
          <w:rPr>
            <w:noProof/>
          </w:rPr>
          <w:t>3</w:t>
        </w:r>
      </w:fldSimple>
      <w:r>
        <w:t xml:space="preserve"> - List Users page</w:t>
      </w:r>
      <w:bookmarkEnd w:id="9"/>
    </w:p>
    <w:p w14:paraId="1F13BE43" w14:textId="77777777" w:rsidR="00D80F44" w:rsidRDefault="00D80F44" w:rsidP="00D80F44"/>
    <w:p w14:paraId="5376E528" w14:textId="77777777" w:rsidR="00D80F44" w:rsidRDefault="00D80F44" w:rsidP="00D80F44">
      <w:pPr>
        <w:keepNext/>
      </w:pPr>
      <w:r>
        <w:rPr>
          <w:noProof/>
        </w:rPr>
        <w:drawing>
          <wp:inline distT="0" distB="0" distL="0" distR="0" wp14:anchorId="5BF54226" wp14:editId="6AF79A79">
            <wp:extent cx="5731510" cy="3307715"/>
            <wp:effectExtent l="0" t="0" r="2540" b="698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210D" w14:textId="05EBF0AC" w:rsidR="00D80F44" w:rsidRDefault="00D80F44" w:rsidP="00D80F44">
      <w:pPr>
        <w:pStyle w:val="Caption"/>
      </w:pPr>
      <w:bookmarkStart w:id="10" w:name="_Toc82086951"/>
      <w:r>
        <w:t xml:space="preserve">Figure </w:t>
      </w:r>
      <w:fldSimple w:instr=" SEQ Figure \* ARABIC ">
        <w:r w:rsidR="006D2B32">
          <w:rPr>
            <w:noProof/>
          </w:rPr>
          <w:t>4</w:t>
        </w:r>
      </w:fldSimple>
      <w:r>
        <w:t xml:space="preserve"> - About page</w:t>
      </w:r>
      <w:bookmarkEnd w:id="10"/>
    </w:p>
    <w:p w14:paraId="6AFAAA50" w14:textId="77777777" w:rsidR="00D80F44" w:rsidRDefault="00D80F44" w:rsidP="00D80F44"/>
    <w:p w14:paraId="2D64C0EA" w14:textId="77777777" w:rsidR="00D80F44" w:rsidRDefault="00D80F44" w:rsidP="00D80F44">
      <w:pPr>
        <w:keepNext/>
      </w:pPr>
      <w:r>
        <w:rPr>
          <w:noProof/>
        </w:rPr>
        <w:lastRenderedPageBreak/>
        <w:drawing>
          <wp:inline distT="0" distB="0" distL="0" distR="0" wp14:anchorId="37EDF8A9" wp14:editId="3F694A08">
            <wp:extent cx="5731510" cy="3307715"/>
            <wp:effectExtent l="0" t="0" r="2540" b="698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A29C" w14:textId="0D4E4246" w:rsidR="00D80F44" w:rsidRDefault="00D80F44" w:rsidP="00D80F44">
      <w:pPr>
        <w:pStyle w:val="Caption"/>
      </w:pPr>
      <w:bookmarkStart w:id="11" w:name="_Toc82086952"/>
      <w:r>
        <w:t xml:space="preserve">Figure </w:t>
      </w:r>
      <w:fldSimple w:instr=" SEQ Figure \* ARABIC ">
        <w:r w:rsidR="006D2B32">
          <w:rPr>
            <w:noProof/>
          </w:rPr>
          <w:t>5</w:t>
        </w:r>
      </w:fldSimple>
      <w:r>
        <w:t xml:space="preserve"> - License page</w:t>
      </w:r>
      <w:bookmarkEnd w:id="11"/>
    </w:p>
    <w:p w14:paraId="5CEFE6BA" w14:textId="77777777" w:rsidR="00D80F44" w:rsidRDefault="00D80F44" w:rsidP="00D80F44"/>
    <w:p w14:paraId="7A736647" w14:textId="77777777" w:rsidR="00D80F44" w:rsidRDefault="00D80F44" w:rsidP="00DA4DD6">
      <w:pPr>
        <w:rPr>
          <w:rFonts w:eastAsiaTheme="majorEastAsia"/>
        </w:rPr>
      </w:pPr>
      <w:r>
        <w:br w:type="page"/>
      </w:r>
    </w:p>
    <w:p w14:paraId="5E35D36F" w14:textId="2512145F" w:rsidR="00C46E4C" w:rsidRDefault="00C46E4C" w:rsidP="00C46E4C">
      <w:pPr>
        <w:pStyle w:val="Heading2"/>
      </w:pPr>
      <w:bookmarkStart w:id="12" w:name="_Toc82086934"/>
      <w:r>
        <w:lastRenderedPageBreak/>
        <w:t>Target system of this application</w:t>
      </w:r>
      <w:bookmarkEnd w:id="12"/>
    </w:p>
    <w:p w14:paraId="1418C686" w14:textId="5FD61EB2" w:rsidR="00894638" w:rsidRDefault="0018389D" w:rsidP="00894638">
      <w:r>
        <w:t>This application is targeted at any operating system/hardware configuration that provides a web server that runs PHP/HTML 5.</w:t>
      </w:r>
    </w:p>
    <w:p w14:paraId="34647ABE" w14:textId="5D7D584A" w:rsidR="0018389D" w:rsidRDefault="0018389D" w:rsidP="00894638">
      <w:r>
        <w:t>Suggested system:</w:t>
      </w:r>
    </w:p>
    <w:p w14:paraId="2CB1057F" w14:textId="27EE1F75" w:rsidR="0018389D" w:rsidRDefault="0018389D" w:rsidP="0018389D">
      <w:pPr>
        <w:pStyle w:val="ListParagraph"/>
        <w:numPr>
          <w:ilvl w:val="0"/>
          <w:numId w:val="7"/>
        </w:numPr>
      </w:pPr>
      <w:r>
        <w:t>Hardware:</w:t>
      </w:r>
    </w:p>
    <w:p w14:paraId="75398426" w14:textId="301CFA22" w:rsidR="0018389D" w:rsidRDefault="0018389D" w:rsidP="0018389D">
      <w:pPr>
        <w:pStyle w:val="ListParagraph"/>
        <w:numPr>
          <w:ilvl w:val="1"/>
          <w:numId w:val="7"/>
        </w:numPr>
      </w:pPr>
      <w:r>
        <w:t>Intel I5 CPU</w:t>
      </w:r>
    </w:p>
    <w:p w14:paraId="62B4BFD8" w14:textId="47C6D508" w:rsidR="0018389D" w:rsidRDefault="0018389D" w:rsidP="0018389D">
      <w:pPr>
        <w:pStyle w:val="ListParagraph"/>
        <w:numPr>
          <w:ilvl w:val="1"/>
          <w:numId w:val="7"/>
        </w:numPr>
      </w:pPr>
      <w:r>
        <w:t>8 Gb RAM</w:t>
      </w:r>
    </w:p>
    <w:p w14:paraId="31E76CB3" w14:textId="274E9F4D" w:rsidR="0018389D" w:rsidRDefault="0018389D" w:rsidP="0018389D">
      <w:pPr>
        <w:pStyle w:val="ListParagraph"/>
        <w:numPr>
          <w:ilvl w:val="1"/>
          <w:numId w:val="7"/>
        </w:numPr>
      </w:pPr>
      <w:r>
        <w:t>1Tb storage (HDD/SSD)</w:t>
      </w:r>
    </w:p>
    <w:p w14:paraId="0E421BCD" w14:textId="63314E56" w:rsidR="0018389D" w:rsidRDefault="0018389D" w:rsidP="0018389D">
      <w:pPr>
        <w:pStyle w:val="ListParagraph"/>
        <w:numPr>
          <w:ilvl w:val="1"/>
          <w:numId w:val="7"/>
        </w:numPr>
      </w:pPr>
      <w:r>
        <w:t>Fast network connection hardware (WiFi/Cable)</w:t>
      </w:r>
    </w:p>
    <w:p w14:paraId="759722F7" w14:textId="2753B808" w:rsidR="0018389D" w:rsidRDefault="0018389D" w:rsidP="0018389D">
      <w:pPr>
        <w:pStyle w:val="ListParagraph"/>
        <w:numPr>
          <w:ilvl w:val="0"/>
          <w:numId w:val="7"/>
        </w:numPr>
      </w:pPr>
      <w:r>
        <w:t>Operating system:</w:t>
      </w:r>
    </w:p>
    <w:p w14:paraId="51C7E50B" w14:textId="3A5AE793" w:rsidR="0018389D" w:rsidRDefault="0018389D" w:rsidP="0018389D">
      <w:pPr>
        <w:pStyle w:val="ListParagraph"/>
        <w:numPr>
          <w:ilvl w:val="1"/>
          <w:numId w:val="7"/>
        </w:numPr>
      </w:pPr>
      <w:r>
        <w:t>Linux – Fedora v34+</w:t>
      </w:r>
    </w:p>
    <w:p w14:paraId="4C72CAE4" w14:textId="4AF01562" w:rsidR="0018389D" w:rsidRDefault="0018389D" w:rsidP="0018389D">
      <w:pPr>
        <w:pStyle w:val="ListParagraph"/>
        <w:numPr>
          <w:ilvl w:val="0"/>
          <w:numId w:val="7"/>
        </w:numPr>
      </w:pPr>
      <w:r>
        <w:t>Software:</w:t>
      </w:r>
    </w:p>
    <w:p w14:paraId="77712D0F" w14:textId="7BAECAA1" w:rsidR="0018389D" w:rsidRDefault="0018389D" w:rsidP="0018389D">
      <w:pPr>
        <w:pStyle w:val="ListParagraph"/>
        <w:numPr>
          <w:ilvl w:val="1"/>
          <w:numId w:val="7"/>
        </w:numPr>
      </w:pPr>
      <w:r>
        <w:t>Apache v9+</w:t>
      </w:r>
    </w:p>
    <w:p w14:paraId="7BA075E0" w14:textId="331EDEAC" w:rsidR="0018389D" w:rsidRDefault="0018389D" w:rsidP="0018389D">
      <w:pPr>
        <w:pStyle w:val="ListParagraph"/>
        <w:numPr>
          <w:ilvl w:val="1"/>
          <w:numId w:val="7"/>
        </w:numPr>
      </w:pPr>
      <w:r>
        <w:t>PHP v8+</w:t>
      </w:r>
    </w:p>
    <w:p w14:paraId="42512C19" w14:textId="77777777" w:rsidR="0018389D" w:rsidRDefault="0018389D" w:rsidP="0018389D"/>
    <w:p w14:paraId="781B1985" w14:textId="42AF017F" w:rsidR="00C46E4C" w:rsidRDefault="00C46E4C" w:rsidP="00894638"/>
    <w:p w14:paraId="4ED93A7B" w14:textId="73C9FA64" w:rsidR="00C46E4C" w:rsidRDefault="00C46E4C" w:rsidP="00DA4DD6">
      <w:pPr>
        <w:rPr>
          <w:rFonts w:eastAsiaTheme="majorEastAsia"/>
        </w:rPr>
      </w:pPr>
      <w:r>
        <w:br w:type="page"/>
      </w:r>
    </w:p>
    <w:p w14:paraId="2697B488" w14:textId="13A1D388" w:rsidR="00C46E4C" w:rsidRDefault="00C46E4C" w:rsidP="00C46E4C">
      <w:pPr>
        <w:pStyle w:val="Heading2"/>
      </w:pPr>
      <w:bookmarkStart w:id="13" w:name="_Toc82086935"/>
      <w:r>
        <w:lastRenderedPageBreak/>
        <w:t>The data storage design</w:t>
      </w:r>
      <w:bookmarkEnd w:id="13"/>
    </w:p>
    <w:p w14:paraId="27EABFBA" w14:textId="77777777" w:rsidR="00C46E4C" w:rsidRDefault="00C46E4C" w:rsidP="00894638"/>
    <w:p w14:paraId="22B3E705" w14:textId="0F71F9F1" w:rsidR="00894638" w:rsidRDefault="00A2107F" w:rsidP="00A2107F">
      <w:pPr>
        <w:pStyle w:val="ListParagraph"/>
        <w:numPr>
          <w:ilvl w:val="0"/>
          <w:numId w:val="8"/>
        </w:numPr>
      </w:pPr>
      <w:r>
        <w:t>Database: Human</w:t>
      </w:r>
      <w:r w:rsidR="00761090">
        <w:t xml:space="preserve"> </w:t>
      </w:r>
      <w:r>
        <w:t>Resources</w:t>
      </w:r>
    </w:p>
    <w:p w14:paraId="6B8444AE" w14:textId="58F221CE" w:rsidR="00A2107F" w:rsidRDefault="00A2107F" w:rsidP="00A2107F">
      <w:pPr>
        <w:pStyle w:val="ListParagraph"/>
        <w:numPr>
          <w:ilvl w:val="1"/>
          <w:numId w:val="8"/>
        </w:numPr>
      </w:pPr>
      <w:r>
        <w:t>Table: Users</w:t>
      </w:r>
    </w:p>
    <w:p w14:paraId="5C07BC44" w14:textId="4C41FC6F" w:rsidR="00A2107F" w:rsidRDefault="00A2107F" w:rsidP="00A2107F">
      <w:pPr>
        <w:pStyle w:val="ListParagraph"/>
        <w:numPr>
          <w:ilvl w:val="2"/>
          <w:numId w:val="8"/>
        </w:numPr>
      </w:pPr>
      <w:r>
        <w:t>Fields:</w:t>
      </w:r>
    </w:p>
    <w:p w14:paraId="1A7E0BFD" w14:textId="01508D0D" w:rsidR="00A2107F" w:rsidRDefault="00A2107F" w:rsidP="00A2107F">
      <w:pPr>
        <w:pStyle w:val="ListParagraph"/>
        <w:numPr>
          <w:ilvl w:val="3"/>
          <w:numId w:val="8"/>
        </w:numPr>
      </w:pPr>
      <w:r>
        <w:t>Id: integer, auto increment</w:t>
      </w:r>
    </w:p>
    <w:p w14:paraId="0AA090ED" w14:textId="2DD37435" w:rsidR="00A2107F" w:rsidRDefault="00A2107F" w:rsidP="00A2107F">
      <w:pPr>
        <w:pStyle w:val="ListParagraph"/>
        <w:numPr>
          <w:ilvl w:val="3"/>
          <w:numId w:val="8"/>
        </w:numPr>
      </w:pPr>
      <w:proofErr w:type="spellStart"/>
      <w:r>
        <w:t>LastName</w:t>
      </w:r>
      <w:proofErr w:type="spellEnd"/>
      <w:r>
        <w:t>: string, 30 characters</w:t>
      </w:r>
    </w:p>
    <w:p w14:paraId="241DDF49" w14:textId="351A3CC2" w:rsidR="00A2107F" w:rsidRDefault="00A2107F" w:rsidP="00A2107F">
      <w:pPr>
        <w:pStyle w:val="ListParagraph"/>
        <w:numPr>
          <w:ilvl w:val="3"/>
          <w:numId w:val="8"/>
        </w:numPr>
      </w:pPr>
      <w:r>
        <w:t>FirstName: string, 30 characters</w:t>
      </w:r>
    </w:p>
    <w:p w14:paraId="4A99BA7D" w14:textId="3370E9EC" w:rsidR="00A2107F" w:rsidRDefault="00A2107F" w:rsidP="00A2107F">
      <w:pPr>
        <w:pStyle w:val="ListParagraph"/>
        <w:numPr>
          <w:ilvl w:val="3"/>
          <w:numId w:val="8"/>
        </w:numPr>
      </w:pPr>
      <w:r>
        <w:t>Email: string, 60 characters</w:t>
      </w:r>
    </w:p>
    <w:p w14:paraId="0DCABF21" w14:textId="06DA9AE5" w:rsidR="00A2107F" w:rsidRDefault="00A2107F" w:rsidP="00A2107F">
      <w:pPr>
        <w:pStyle w:val="ListParagraph"/>
        <w:numPr>
          <w:ilvl w:val="2"/>
          <w:numId w:val="8"/>
        </w:numPr>
      </w:pPr>
      <w:r>
        <w:t>Indexes:</w:t>
      </w:r>
    </w:p>
    <w:p w14:paraId="0B750103" w14:textId="381EF3F7" w:rsidR="00A2107F" w:rsidRDefault="00A2107F" w:rsidP="00A2107F">
      <w:pPr>
        <w:pStyle w:val="ListParagraph"/>
        <w:numPr>
          <w:ilvl w:val="3"/>
          <w:numId w:val="8"/>
        </w:numPr>
      </w:pPr>
      <w:proofErr w:type="spellStart"/>
      <w:r>
        <w:t>ID_index</w:t>
      </w:r>
      <w:proofErr w:type="spellEnd"/>
      <w:r>
        <w:t>: unique, primary key</w:t>
      </w:r>
    </w:p>
    <w:p w14:paraId="59670BDF" w14:textId="16822E03" w:rsidR="00A2107F" w:rsidRDefault="00A2107F" w:rsidP="00A2107F">
      <w:pPr>
        <w:pStyle w:val="ListParagraph"/>
        <w:numPr>
          <w:ilvl w:val="3"/>
          <w:numId w:val="8"/>
        </w:numPr>
      </w:pPr>
      <w:proofErr w:type="spellStart"/>
      <w:r>
        <w:t>Name_index</w:t>
      </w:r>
      <w:proofErr w:type="spellEnd"/>
      <w:r>
        <w:t xml:space="preserve">: </w:t>
      </w:r>
      <w:proofErr w:type="spellStart"/>
      <w:r>
        <w:t>LastName</w:t>
      </w:r>
      <w:proofErr w:type="spellEnd"/>
      <w:r>
        <w:t xml:space="preserve"> (</w:t>
      </w:r>
      <w:proofErr w:type="spellStart"/>
      <w:r>
        <w:t>asc</w:t>
      </w:r>
      <w:proofErr w:type="spellEnd"/>
      <w:r>
        <w:t>), FirstName (</w:t>
      </w:r>
      <w:proofErr w:type="spellStart"/>
      <w:r>
        <w:t>asc</w:t>
      </w:r>
      <w:proofErr w:type="spellEnd"/>
      <w:r>
        <w:t>)</w:t>
      </w:r>
    </w:p>
    <w:p w14:paraId="1B2BF66B" w14:textId="1D11DD2B" w:rsidR="00A2107F" w:rsidRDefault="00A2107F" w:rsidP="00A2107F"/>
    <w:p w14:paraId="515E8267" w14:textId="31BD83B5" w:rsidR="002B49DE" w:rsidRDefault="002B49DE" w:rsidP="00A2107F"/>
    <w:p w14:paraId="4E728BDF" w14:textId="1B6CD10A" w:rsidR="002B49DE" w:rsidRDefault="002B49DE">
      <w:r>
        <w:br w:type="page"/>
      </w:r>
    </w:p>
    <w:p w14:paraId="389C3D1B" w14:textId="0CC93A68" w:rsidR="002B49DE" w:rsidRDefault="002B49DE" w:rsidP="002B49DE">
      <w:pPr>
        <w:pStyle w:val="Heading1"/>
      </w:pPr>
      <w:bookmarkStart w:id="14" w:name="_Toc82086936"/>
      <w:r>
        <w:lastRenderedPageBreak/>
        <w:t>Risk Assessment</w:t>
      </w:r>
      <w:bookmarkEnd w:id="14"/>
    </w:p>
    <w:p w14:paraId="4174828C" w14:textId="379C7B37" w:rsidR="002B49DE" w:rsidRDefault="002B49DE" w:rsidP="00A2107F">
      <w:r>
        <w:t>Based on my current knowledge of potential risks, I do not believe that my site has any.</w:t>
      </w:r>
    </w:p>
    <w:p w14:paraId="092FCADF" w14:textId="2775D395" w:rsidR="002B49DE" w:rsidRDefault="002B49DE" w:rsidP="00A2107F">
      <w:r>
        <w:t>One possible risk, SQL Injection, I believe has been neutralized in two ways:</w:t>
      </w:r>
    </w:p>
    <w:p w14:paraId="6E42C455" w14:textId="644E6E1A" w:rsidR="002B49DE" w:rsidRDefault="002B49DE" w:rsidP="002B49DE">
      <w:pPr>
        <w:pStyle w:val="ListParagraph"/>
        <w:numPr>
          <w:ilvl w:val="0"/>
          <w:numId w:val="9"/>
        </w:numPr>
      </w:pPr>
      <w:r>
        <w:t>The range of allowable characters is limited:</w:t>
      </w:r>
    </w:p>
    <w:p w14:paraId="2FE2C6BE" w14:textId="2F0CAC95" w:rsidR="002B49DE" w:rsidRDefault="002B49DE" w:rsidP="002B49DE">
      <w:pPr>
        <w:pStyle w:val="ListParagraph"/>
        <w:numPr>
          <w:ilvl w:val="1"/>
          <w:numId w:val="9"/>
        </w:numPr>
      </w:pPr>
      <w:r>
        <w:t xml:space="preserve">In the two name fields: regex </w:t>
      </w:r>
      <w:r w:rsidRPr="002B49DE">
        <w:t>"/^[a-</w:t>
      </w:r>
      <w:proofErr w:type="spellStart"/>
      <w:r w:rsidRPr="002B49DE">
        <w:t>zA</w:t>
      </w:r>
      <w:proofErr w:type="spellEnd"/>
      <w:r w:rsidRPr="002B49DE">
        <w:t>-Z]+([ '-]?[a-</w:t>
      </w:r>
      <w:proofErr w:type="spellStart"/>
      <w:r w:rsidRPr="002B49DE">
        <w:t>zA</w:t>
      </w:r>
      <w:proofErr w:type="spellEnd"/>
      <w:r w:rsidRPr="002B49DE">
        <w:t>-Z]+)*$/"</w:t>
      </w:r>
    </w:p>
    <w:p w14:paraId="14459EF5" w14:textId="5BDD9351" w:rsidR="002B49DE" w:rsidRDefault="002B49DE" w:rsidP="002B49DE">
      <w:pPr>
        <w:pStyle w:val="ListParagraph"/>
        <w:numPr>
          <w:ilvl w:val="1"/>
          <w:numId w:val="9"/>
        </w:numPr>
      </w:pPr>
      <w:r>
        <w:t>In the email field by the HTML 5 email setting on the form input field</w:t>
      </w:r>
    </w:p>
    <w:p w14:paraId="5E695F3E" w14:textId="6E672CAF" w:rsidR="002B49DE" w:rsidRDefault="002B49DE" w:rsidP="002B49DE">
      <w:pPr>
        <w:pStyle w:val="ListParagraph"/>
        <w:numPr>
          <w:ilvl w:val="0"/>
          <w:numId w:val="9"/>
        </w:numPr>
      </w:pPr>
      <w:r>
        <w:t>There is currently no option to limit the User List SELECT statement, by the user.</w:t>
      </w:r>
      <w:r>
        <w:br/>
        <w:t>Should this change in the future, then further measures will be necessary.</w:t>
      </w:r>
    </w:p>
    <w:p w14:paraId="5F5B5D5B" w14:textId="4F1963B8" w:rsidR="002B49DE" w:rsidRDefault="002B49DE" w:rsidP="00A2107F"/>
    <w:p w14:paraId="1C1366C2" w14:textId="2F59DCF2" w:rsidR="002B49DE" w:rsidRDefault="002B49DE" w:rsidP="00A2107F"/>
    <w:p w14:paraId="257DF9CC" w14:textId="6CE4BE54" w:rsidR="002B49DE" w:rsidRDefault="002B49DE" w:rsidP="00A2107F"/>
    <w:p w14:paraId="1E6697B3" w14:textId="77777777" w:rsidR="002B49DE" w:rsidRDefault="002B49DE" w:rsidP="00A2107F"/>
    <w:p w14:paraId="52E72410" w14:textId="085F4E7C" w:rsidR="00894638" w:rsidRDefault="00894638">
      <w:r>
        <w:br w:type="page"/>
      </w:r>
    </w:p>
    <w:p w14:paraId="46E386AE" w14:textId="4EB0D8A1" w:rsidR="008077EF" w:rsidRDefault="008C444D" w:rsidP="00146757">
      <w:pPr>
        <w:pStyle w:val="Heading1"/>
      </w:pPr>
      <w:bookmarkStart w:id="15" w:name="_Toc82086937"/>
      <w:r>
        <w:lastRenderedPageBreak/>
        <w:t>Run Website</w:t>
      </w:r>
      <w:bookmarkEnd w:id="15"/>
    </w:p>
    <w:p w14:paraId="21B2A3E5" w14:textId="7BBE4DF4" w:rsidR="007F50F8" w:rsidRDefault="007F50F8" w:rsidP="007F50F8"/>
    <w:p w14:paraId="007E8DC9" w14:textId="19B7BA3E" w:rsidR="00D73ECE" w:rsidRDefault="00D73ECE" w:rsidP="00D73ECE">
      <w:pPr>
        <w:pStyle w:val="Caption"/>
        <w:keepNext/>
      </w:pPr>
      <w:bookmarkStart w:id="16" w:name="_Toc82086941"/>
      <w:r>
        <w:t xml:space="preserve">Table </w:t>
      </w:r>
      <w:r w:rsidR="00F26326">
        <w:fldChar w:fldCharType="begin"/>
      </w:r>
      <w:r w:rsidR="00F26326">
        <w:instrText xml:space="preserve"> SEQ Table \* ARABIC </w:instrText>
      </w:r>
      <w:r w:rsidR="00F26326">
        <w:fldChar w:fldCharType="separate"/>
      </w:r>
      <w:r>
        <w:rPr>
          <w:noProof/>
        </w:rPr>
        <w:t>1</w:t>
      </w:r>
      <w:r w:rsidR="00F26326">
        <w:rPr>
          <w:noProof/>
        </w:rPr>
        <w:fldChar w:fldCharType="end"/>
      </w:r>
      <w:r>
        <w:t xml:space="preserve">: </w:t>
      </w:r>
      <w:r w:rsidR="00331E3D">
        <w:t>Test</w:t>
      </w:r>
      <w:r>
        <w:t xml:space="preserve"> results</w:t>
      </w:r>
      <w:bookmarkEnd w:id="16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000B08" w14:paraId="50205E8B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A2AC363" w14:textId="77777777" w:rsidR="00000B08" w:rsidRDefault="00000B08" w:rsidP="00B97BF6">
            <w:pPr>
              <w:jc w:val="center"/>
            </w:pPr>
          </w:p>
        </w:tc>
        <w:tc>
          <w:tcPr>
            <w:tcW w:w="2547" w:type="dxa"/>
          </w:tcPr>
          <w:p w14:paraId="159676B2" w14:textId="32DC4800" w:rsidR="00000B08" w:rsidRDefault="00000B08" w:rsidP="00B97BF6">
            <w:r>
              <w:t xml:space="preserve">Test using </w:t>
            </w:r>
            <w:proofErr w:type="spellStart"/>
            <w:r>
              <w:t>FireFox</w:t>
            </w:r>
            <w:proofErr w:type="spellEnd"/>
            <w:r>
              <w:t>:</w:t>
            </w:r>
          </w:p>
        </w:tc>
        <w:tc>
          <w:tcPr>
            <w:tcW w:w="2268" w:type="dxa"/>
          </w:tcPr>
          <w:p w14:paraId="48545A50" w14:textId="77777777" w:rsidR="00000B08" w:rsidRDefault="00000B08" w:rsidP="00B97BF6"/>
        </w:tc>
        <w:tc>
          <w:tcPr>
            <w:tcW w:w="1701" w:type="dxa"/>
          </w:tcPr>
          <w:p w14:paraId="67198C1F" w14:textId="77777777" w:rsidR="00000B08" w:rsidRDefault="00000B08" w:rsidP="00B97BF6"/>
        </w:tc>
        <w:tc>
          <w:tcPr>
            <w:tcW w:w="1584" w:type="dxa"/>
          </w:tcPr>
          <w:p w14:paraId="5A217207" w14:textId="77777777" w:rsidR="00000B08" w:rsidRDefault="00000B08" w:rsidP="00331E3D"/>
        </w:tc>
      </w:tr>
      <w:tr w:rsidR="00122B36" w14:paraId="09C2821C" w14:textId="77777777" w:rsidTr="00422E2C">
        <w:tc>
          <w:tcPr>
            <w:tcW w:w="850" w:type="dxa"/>
          </w:tcPr>
          <w:p w14:paraId="76344752" w14:textId="350728D2" w:rsidR="00122B36" w:rsidRDefault="00122B36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EA10DA6" w14:textId="325CD744" w:rsidR="00122B36" w:rsidRDefault="00331E3D" w:rsidP="00B97BF6">
            <w:r>
              <w:t>Home page</w:t>
            </w:r>
          </w:p>
        </w:tc>
        <w:tc>
          <w:tcPr>
            <w:tcW w:w="2268" w:type="dxa"/>
          </w:tcPr>
          <w:p w14:paraId="139572B2" w14:textId="43C67FEF" w:rsidR="00122B36" w:rsidRDefault="00331E3D" w:rsidP="00B97BF6">
            <w:r>
              <w:t>Display Home page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>As expected</w:t>
            </w:r>
          </w:p>
        </w:tc>
        <w:tc>
          <w:tcPr>
            <w:tcW w:w="1584" w:type="dxa"/>
          </w:tcPr>
          <w:p w14:paraId="1822CA95" w14:textId="206C1FBA" w:rsidR="00245755" w:rsidRDefault="00122B36" w:rsidP="00331E3D">
            <w:r>
              <w:t xml:space="preserve">Figure </w:t>
            </w:r>
            <w:r w:rsidR="00331E3D">
              <w:t>6</w:t>
            </w:r>
          </w:p>
        </w:tc>
      </w:tr>
      <w:tr w:rsidR="00245755" w14:paraId="0569339F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DECB78E" w14:textId="5C03BC0E" w:rsidR="00245755" w:rsidRDefault="00245755" w:rsidP="00B97BF6">
            <w:pPr>
              <w:jc w:val="center"/>
            </w:pPr>
            <w:r>
              <w:t>#2</w:t>
            </w:r>
          </w:p>
        </w:tc>
        <w:tc>
          <w:tcPr>
            <w:tcW w:w="2547" w:type="dxa"/>
          </w:tcPr>
          <w:p w14:paraId="2D4AA92A" w14:textId="2DAB130C" w:rsidR="00245755" w:rsidRDefault="00331E3D" w:rsidP="00B97BF6">
            <w:r>
              <w:t>Add User page</w:t>
            </w:r>
          </w:p>
        </w:tc>
        <w:tc>
          <w:tcPr>
            <w:tcW w:w="2268" w:type="dxa"/>
          </w:tcPr>
          <w:p w14:paraId="24487D5C" w14:textId="7052DD8B" w:rsidR="00245755" w:rsidRDefault="00245755" w:rsidP="00B97BF6">
            <w:r>
              <w:t xml:space="preserve">Display </w:t>
            </w:r>
            <w:r w:rsidR="00331E3D">
              <w:t>Add User</w:t>
            </w:r>
            <w:r>
              <w:t xml:space="preserve"> page</w:t>
            </w:r>
          </w:p>
        </w:tc>
        <w:tc>
          <w:tcPr>
            <w:tcW w:w="1701" w:type="dxa"/>
          </w:tcPr>
          <w:p w14:paraId="0BFE08BE" w14:textId="12CA177A" w:rsidR="00245755" w:rsidRDefault="00245755" w:rsidP="00B97BF6">
            <w:r>
              <w:t>As expected</w:t>
            </w:r>
          </w:p>
        </w:tc>
        <w:tc>
          <w:tcPr>
            <w:tcW w:w="1584" w:type="dxa"/>
          </w:tcPr>
          <w:p w14:paraId="43014836" w14:textId="3E1962A7" w:rsidR="00245755" w:rsidRDefault="00245755" w:rsidP="008C444D">
            <w:r>
              <w:t xml:space="preserve">Figure </w:t>
            </w:r>
            <w:r w:rsidR="00331E3D">
              <w:t>7</w:t>
            </w:r>
          </w:p>
          <w:p w14:paraId="2BA21E17" w14:textId="3406036D" w:rsidR="00245755" w:rsidRDefault="00245755" w:rsidP="008C444D">
            <w:r>
              <w:t xml:space="preserve">Figure </w:t>
            </w:r>
            <w:r w:rsidR="00331E3D">
              <w:t>8</w:t>
            </w:r>
          </w:p>
        </w:tc>
      </w:tr>
      <w:tr w:rsidR="006A12C0" w14:paraId="019A739D" w14:textId="77777777" w:rsidTr="00422E2C">
        <w:tc>
          <w:tcPr>
            <w:tcW w:w="850" w:type="dxa"/>
          </w:tcPr>
          <w:p w14:paraId="60E3CD05" w14:textId="25037A08" w:rsidR="006A12C0" w:rsidRDefault="00684B79" w:rsidP="00B97BF6">
            <w:pPr>
              <w:jc w:val="center"/>
            </w:pPr>
            <w:bookmarkStart w:id="17" w:name="_Hlk81402649"/>
            <w:r>
              <w:t>#</w:t>
            </w:r>
            <w:r w:rsidR="00245755">
              <w:t>3</w:t>
            </w:r>
          </w:p>
        </w:tc>
        <w:tc>
          <w:tcPr>
            <w:tcW w:w="2547" w:type="dxa"/>
          </w:tcPr>
          <w:p w14:paraId="1E3D1BF3" w14:textId="746E74FF" w:rsidR="006A12C0" w:rsidRDefault="00331E3D" w:rsidP="00B97BF6">
            <w:r>
              <w:t>Add new user:</w:t>
            </w:r>
            <w:r>
              <w:br/>
            </w:r>
            <w:r w:rsidR="0076643F">
              <w:t>Mary</w:t>
            </w:r>
            <w:r>
              <w:t xml:space="preserve"> Mills, </w:t>
            </w:r>
            <w:r w:rsidR="00EB0868">
              <w:br/>
            </w:r>
            <w:r w:rsidR="0076643F">
              <w:t>m</w:t>
            </w:r>
            <w:r>
              <w:t>mills</w:t>
            </w:r>
            <w:r w:rsidR="00EB0868">
              <w:t>@gmail.com</w:t>
            </w:r>
          </w:p>
        </w:tc>
        <w:tc>
          <w:tcPr>
            <w:tcW w:w="2268" w:type="dxa"/>
          </w:tcPr>
          <w:p w14:paraId="2965F8AB" w14:textId="051E6852" w:rsidR="006A12C0" w:rsidRDefault="00EB0868" w:rsidP="00B97BF6">
            <w:r>
              <w:t>New user added</w:t>
            </w:r>
          </w:p>
        </w:tc>
        <w:tc>
          <w:tcPr>
            <w:tcW w:w="1701" w:type="dxa"/>
          </w:tcPr>
          <w:p w14:paraId="48018539" w14:textId="21CFA298" w:rsidR="006A12C0" w:rsidRDefault="00684B79" w:rsidP="00B97BF6">
            <w:r>
              <w:t>As expected</w:t>
            </w:r>
          </w:p>
        </w:tc>
        <w:tc>
          <w:tcPr>
            <w:tcW w:w="1584" w:type="dxa"/>
          </w:tcPr>
          <w:p w14:paraId="3709F7B4" w14:textId="396347BD" w:rsidR="006A12C0" w:rsidRDefault="00684B79" w:rsidP="008C444D">
            <w:r>
              <w:t xml:space="preserve">Figure </w:t>
            </w:r>
            <w:r w:rsidR="00EB0868">
              <w:t>9</w:t>
            </w:r>
          </w:p>
          <w:p w14:paraId="19C9040F" w14:textId="77777777" w:rsidR="00684B79" w:rsidRDefault="002C0219" w:rsidP="00643D4A">
            <w:r>
              <w:t xml:space="preserve">Figure </w:t>
            </w:r>
            <w:r w:rsidR="00EB0868">
              <w:t>10</w:t>
            </w:r>
          </w:p>
          <w:p w14:paraId="7D60B205" w14:textId="7BE99C13" w:rsidR="0076643F" w:rsidRDefault="0076643F" w:rsidP="00643D4A">
            <w:r>
              <w:t>Figure 11</w:t>
            </w:r>
          </w:p>
        </w:tc>
      </w:tr>
      <w:tr w:rsidR="00EB0868" w14:paraId="237BE283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1B3EBEF" w14:textId="3A7A7711" w:rsidR="00EB0868" w:rsidRDefault="00EB0868" w:rsidP="00B97BF6">
            <w:pPr>
              <w:jc w:val="center"/>
            </w:pPr>
            <w:r>
              <w:t>#4</w:t>
            </w:r>
          </w:p>
        </w:tc>
        <w:tc>
          <w:tcPr>
            <w:tcW w:w="2547" w:type="dxa"/>
          </w:tcPr>
          <w:p w14:paraId="35DC013D" w14:textId="77777777" w:rsidR="00EB0868" w:rsidRDefault="00EB0868" w:rsidP="00B97BF6">
            <w:r>
              <w:t>Add partial data:</w:t>
            </w:r>
          </w:p>
          <w:p w14:paraId="4E6F1A86" w14:textId="19F50848" w:rsidR="00EB0868" w:rsidRDefault="00EB0868" w:rsidP="00B97BF6">
            <w:r>
              <w:t>Greg Jones, no email</w:t>
            </w:r>
          </w:p>
        </w:tc>
        <w:tc>
          <w:tcPr>
            <w:tcW w:w="2268" w:type="dxa"/>
          </w:tcPr>
          <w:p w14:paraId="17595356" w14:textId="118F519C" w:rsidR="00EB0868" w:rsidRDefault="001C1A7C" w:rsidP="00B97BF6">
            <w:r>
              <w:t>Message</w:t>
            </w:r>
            <w:r w:rsidR="00EB0868">
              <w:t xml:space="preserve"> d</w:t>
            </w:r>
            <w:r>
              <w:t>isplayed,</w:t>
            </w:r>
            <w:r>
              <w:br/>
              <w:t>no record added</w:t>
            </w:r>
          </w:p>
        </w:tc>
        <w:tc>
          <w:tcPr>
            <w:tcW w:w="1701" w:type="dxa"/>
          </w:tcPr>
          <w:p w14:paraId="58DEB6C0" w14:textId="275E66D8" w:rsidR="00EB0868" w:rsidRDefault="001C1A7C" w:rsidP="00B97BF6">
            <w:r>
              <w:t xml:space="preserve">As </w:t>
            </w:r>
            <w:r w:rsidR="00303502">
              <w:t>e</w:t>
            </w:r>
            <w:r>
              <w:t>xpected</w:t>
            </w:r>
          </w:p>
        </w:tc>
        <w:tc>
          <w:tcPr>
            <w:tcW w:w="1584" w:type="dxa"/>
          </w:tcPr>
          <w:p w14:paraId="4E43BDEF" w14:textId="77777777" w:rsidR="00357D2C" w:rsidRDefault="00357D2C" w:rsidP="008C444D">
            <w:r>
              <w:t>Figure 12</w:t>
            </w:r>
          </w:p>
          <w:p w14:paraId="70DF6BB5" w14:textId="77777777" w:rsidR="00357D2C" w:rsidRDefault="00357D2C" w:rsidP="008C444D">
            <w:r>
              <w:t>Figure 13</w:t>
            </w:r>
          </w:p>
          <w:p w14:paraId="3D8A12F6" w14:textId="77777777" w:rsidR="0076643F" w:rsidRDefault="0076643F" w:rsidP="008C444D">
            <w:r>
              <w:t>Figure 14</w:t>
            </w:r>
          </w:p>
          <w:p w14:paraId="7315B98A" w14:textId="79A21381" w:rsidR="001C749C" w:rsidRDefault="001C749C" w:rsidP="008C444D">
            <w:r>
              <w:t>Figure 15</w:t>
            </w:r>
          </w:p>
        </w:tc>
      </w:tr>
      <w:tr w:rsidR="00EB0868" w14:paraId="79952106" w14:textId="77777777" w:rsidTr="00422E2C">
        <w:tc>
          <w:tcPr>
            <w:tcW w:w="850" w:type="dxa"/>
          </w:tcPr>
          <w:p w14:paraId="256BD9F2" w14:textId="1C6F0B24" w:rsidR="00EB0868" w:rsidRDefault="003316C6" w:rsidP="00B97BF6">
            <w:pPr>
              <w:jc w:val="center"/>
            </w:pPr>
            <w:r>
              <w:t>#5</w:t>
            </w:r>
          </w:p>
        </w:tc>
        <w:tc>
          <w:tcPr>
            <w:tcW w:w="2547" w:type="dxa"/>
          </w:tcPr>
          <w:p w14:paraId="3594EF75" w14:textId="6D23E3CA" w:rsidR="00EB0868" w:rsidRDefault="003316C6" w:rsidP="00B97BF6">
            <w:r>
              <w:t>Invalid email</w:t>
            </w:r>
          </w:p>
        </w:tc>
        <w:tc>
          <w:tcPr>
            <w:tcW w:w="2268" w:type="dxa"/>
          </w:tcPr>
          <w:p w14:paraId="4308BFFD" w14:textId="77777777" w:rsidR="00EB0868" w:rsidRDefault="003316C6" w:rsidP="00B97BF6">
            <w:r>
              <w:t>HTML 5 message,</w:t>
            </w:r>
          </w:p>
          <w:p w14:paraId="2DB32D7A" w14:textId="078F61EB" w:rsidR="003316C6" w:rsidRDefault="003316C6" w:rsidP="00B97BF6">
            <w:r>
              <w:t>No new record.</w:t>
            </w:r>
          </w:p>
        </w:tc>
        <w:tc>
          <w:tcPr>
            <w:tcW w:w="1701" w:type="dxa"/>
          </w:tcPr>
          <w:p w14:paraId="4DE47038" w14:textId="6E8307E2" w:rsidR="00EB0868" w:rsidRDefault="003316C6" w:rsidP="00B97BF6">
            <w:r>
              <w:t xml:space="preserve">As </w:t>
            </w:r>
            <w:r w:rsidR="00303502">
              <w:t>e</w:t>
            </w:r>
            <w:r>
              <w:t>xpected</w:t>
            </w:r>
          </w:p>
        </w:tc>
        <w:tc>
          <w:tcPr>
            <w:tcW w:w="1584" w:type="dxa"/>
          </w:tcPr>
          <w:p w14:paraId="2E1173AE" w14:textId="1815E587" w:rsidR="00EB0868" w:rsidRDefault="003316C6" w:rsidP="008C444D">
            <w:r>
              <w:t>Figure 1</w:t>
            </w:r>
            <w:r w:rsidR="001C749C">
              <w:t>6</w:t>
            </w:r>
          </w:p>
          <w:p w14:paraId="040B3434" w14:textId="4AA6C0B7" w:rsidR="003316C6" w:rsidRDefault="003316C6" w:rsidP="008C444D">
            <w:r>
              <w:t>Figure 1</w:t>
            </w:r>
            <w:r w:rsidR="001C749C">
              <w:t>7</w:t>
            </w:r>
          </w:p>
          <w:p w14:paraId="4FB1F873" w14:textId="6ECAC6EE" w:rsidR="003316C6" w:rsidRDefault="003316C6" w:rsidP="008C444D">
            <w:r>
              <w:t>Figure 1</w:t>
            </w:r>
            <w:r w:rsidR="001C749C">
              <w:t>8</w:t>
            </w:r>
          </w:p>
        </w:tc>
      </w:tr>
      <w:tr w:rsidR="00EB0868" w14:paraId="232E7177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920EDCB" w14:textId="558C2781" w:rsidR="00EB0868" w:rsidRDefault="00303502" w:rsidP="00B97BF6">
            <w:pPr>
              <w:jc w:val="center"/>
            </w:pPr>
            <w:r>
              <w:t>#6</w:t>
            </w:r>
          </w:p>
        </w:tc>
        <w:tc>
          <w:tcPr>
            <w:tcW w:w="2547" w:type="dxa"/>
          </w:tcPr>
          <w:p w14:paraId="2F4F8673" w14:textId="7AD34681" w:rsidR="00EB0868" w:rsidRDefault="00303502" w:rsidP="00B97BF6">
            <w:r>
              <w:t>Invalid text in First name</w:t>
            </w:r>
          </w:p>
        </w:tc>
        <w:tc>
          <w:tcPr>
            <w:tcW w:w="2268" w:type="dxa"/>
          </w:tcPr>
          <w:p w14:paraId="18E5AD5E" w14:textId="7664636C" w:rsidR="00EB0868" w:rsidRDefault="00303502" w:rsidP="00B97BF6">
            <w:r>
              <w:t>Display error message</w:t>
            </w:r>
          </w:p>
        </w:tc>
        <w:tc>
          <w:tcPr>
            <w:tcW w:w="1701" w:type="dxa"/>
          </w:tcPr>
          <w:p w14:paraId="3E389C7B" w14:textId="7DD94AFB" w:rsidR="00EB0868" w:rsidRDefault="00303502" w:rsidP="00B97BF6">
            <w:r>
              <w:t>As expected</w:t>
            </w:r>
          </w:p>
        </w:tc>
        <w:tc>
          <w:tcPr>
            <w:tcW w:w="1584" w:type="dxa"/>
          </w:tcPr>
          <w:p w14:paraId="1CD7F067" w14:textId="46F2F9B3" w:rsidR="00EB0868" w:rsidRDefault="00303502" w:rsidP="008C444D">
            <w:r>
              <w:t>Figure 19</w:t>
            </w:r>
          </w:p>
        </w:tc>
      </w:tr>
      <w:tr w:rsidR="00015D78" w14:paraId="3DECEA4A" w14:textId="77777777" w:rsidTr="00422E2C">
        <w:tc>
          <w:tcPr>
            <w:tcW w:w="850" w:type="dxa"/>
          </w:tcPr>
          <w:p w14:paraId="46D7A448" w14:textId="1C8B888A" w:rsidR="00015D78" w:rsidRDefault="00015D78" w:rsidP="00B97BF6">
            <w:pPr>
              <w:jc w:val="center"/>
            </w:pPr>
            <w:r>
              <w:t>#7</w:t>
            </w:r>
          </w:p>
        </w:tc>
        <w:tc>
          <w:tcPr>
            <w:tcW w:w="2547" w:type="dxa"/>
          </w:tcPr>
          <w:p w14:paraId="59C645A2" w14:textId="2787C039" w:rsidR="00015D78" w:rsidRDefault="00015D78" w:rsidP="00B97BF6">
            <w:r>
              <w:t>Invalid text in Last name</w:t>
            </w:r>
          </w:p>
        </w:tc>
        <w:tc>
          <w:tcPr>
            <w:tcW w:w="2268" w:type="dxa"/>
          </w:tcPr>
          <w:p w14:paraId="266A42C7" w14:textId="02806B07" w:rsidR="00015D78" w:rsidRDefault="00015D78" w:rsidP="00B97BF6">
            <w:r w:rsidRPr="00015D78">
              <w:t>Display error message</w:t>
            </w:r>
          </w:p>
        </w:tc>
        <w:tc>
          <w:tcPr>
            <w:tcW w:w="1701" w:type="dxa"/>
          </w:tcPr>
          <w:p w14:paraId="5590877C" w14:textId="450CECA6" w:rsidR="00015D78" w:rsidRDefault="00015D78" w:rsidP="00B97BF6">
            <w:r w:rsidRPr="00015D78">
              <w:t>As expected</w:t>
            </w:r>
          </w:p>
        </w:tc>
        <w:tc>
          <w:tcPr>
            <w:tcW w:w="1584" w:type="dxa"/>
          </w:tcPr>
          <w:p w14:paraId="24AA8CEB" w14:textId="301DC18B" w:rsidR="00015D78" w:rsidRDefault="00015D78" w:rsidP="008C444D">
            <w:r w:rsidRPr="00015D78">
              <w:t xml:space="preserve">Figure </w:t>
            </w:r>
            <w:r>
              <w:t>20</w:t>
            </w:r>
          </w:p>
        </w:tc>
      </w:tr>
      <w:tr w:rsidR="00536246" w14:paraId="0B8D6ACC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473C9994" w14:textId="3A4867EC" w:rsidR="00536246" w:rsidRDefault="00536246" w:rsidP="00B97BF6">
            <w:pPr>
              <w:jc w:val="center"/>
            </w:pPr>
            <w:r>
              <w:t>#8</w:t>
            </w:r>
          </w:p>
        </w:tc>
        <w:tc>
          <w:tcPr>
            <w:tcW w:w="2547" w:type="dxa"/>
          </w:tcPr>
          <w:p w14:paraId="7ADCA3DF" w14:textId="710A4838" w:rsidR="00536246" w:rsidRDefault="00536246" w:rsidP="00B97BF6">
            <w:r>
              <w:t>List users</w:t>
            </w:r>
          </w:p>
        </w:tc>
        <w:tc>
          <w:tcPr>
            <w:tcW w:w="2268" w:type="dxa"/>
          </w:tcPr>
          <w:p w14:paraId="7D878B6F" w14:textId="20CD8C76" w:rsidR="00536246" w:rsidRPr="00015D78" w:rsidRDefault="00536246" w:rsidP="00B97BF6">
            <w:r>
              <w:t>Display the list of current users</w:t>
            </w:r>
          </w:p>
        </w:tc>
        <w:tc>
          <w:tcPr>
            <w:tcW w:w="1701" w:type="dxa"/>
          </w:tcPr>
          <w:p w14:paraId="53FD110B" w14:textId="1AB55FD8" w:rsidR="00536246" w:rsidRPr="00015D78" w:rsidRDefault="00536246" w:rsidP="00B97BF6">
            <w:r>
              <w:t>As expected</w:t>
            </w:r>
          </w:p>
        </w:tc>
        <w:tc>
          <w:tcPr>
            <w:tcW w:w="1584" w:type="dxa"/>
          </w:tcPr>
          <w:p w14:paraId="6220CA06" w14:textId="77777777" w:rsidR="00536246" w:rsidRDefault="00536246" w:rsidP="008C444D">
            <w:r>
              <w:t>Figure 21</w:t>
            </w:r>
          </w:p>
          <w:p w14:paraId="2E83A63E" w14:textId="2B940FBA" w:rsidR="00536246" w:rsidRPr="00015D78" w:rsidRDefault="00536246" w:rsidP="008C444D">
            <w:r>
              <w:t>Figure 22</w:t>
            </w:r>
          </w:p>
        </w:tc>
      </w:tr>
      <w:tr w:rsidR="00000B08" w14:paraId="0B5E7894" w14:textId="77777777" w:rsidTr="00422E2C">
        <w:tc>
          <w:tcPr>
            <w:tcW w:w="850" w:type="dxa"/>
          </w:tcPr>
          <w:p w14:paraId="72963B45" w14:textId="47C301D7" w:rsidR="00000B08" w:rsidRDefault="00000B08" w:rsidP="00B97BF6">
            <w:pPr>
              <w:jc w:val="center"/>
            </w:pPr>
          </w:p>
        </w:tc>
        <w:tc>
          <w:tcPr>
            <w:tcW w:w="2547" w:type="dxa"/>
          </w:tcPr>
          <w:p w14:paraId="086CBBC8" w14:textId="1F2A66C8" w:rsidR="00000B08" w:rsidRDefault="00000B08" w:rsidP="00B97BF6">
            <w:r>
              <w:t>Test using MS Edge:</w:t>
            </w:r>
          </w:p>
        </w:tc>
        <w:tc>
          <w:tcPr>
            <w:tcW w:w="2268" w:type="dxa"/>
          </w:tcPr>
          <w:p w14:paraId="4E6CA8EB" w14:textId="77777777" w:rsidR="00000B08" w:rsidRDefault="00000B08" w:rsidP="00B97BF6"/>
        </w:tc>
        <w:tc>
          <w:tcPr>
            <w:tcW w:w="1701" w:type="dxa"/>
          </w:tcPr>
          <w:p w14:paraId="3999213A" w14:textId="77777777" w:rsidR="00000B08" w:rsidRDefault="00000B08" w:rsidP="00B97BF6"/>
        </w:tc>
        <w:tc>
          <w:tcPr>
            <w:tcW w:w="1584" w:type="dxa"/>
          </w:tcPr>
          <w:p w14:paraId="429C9074" w14:textId="77777777" w:rsidR="00000B08" w:rsidRDefault="00000B08" w:rsidP="008C444D"/>
        </w:tc>
      </w:tr>
      <w:tr w:rsidR="00000B08" w14:paraId="2F66A932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1333BC1" w14:textId="2EA13CCD" w:rsidR="00000B08" w:rsidRDefault="00000B08" w:rsidP="00B97BF6">
            <w:pPr>
              <w:jc w:val="center"/>
            </w:pPr>
            <w:r>
              <w:t>#9</w:t>
            </w:r>
          </w:p>
        </w:tc>
        <w:tc>
          <w:tcPr>
            <w:tcW w:w="2547" w:type="dxa"/>
          </w:tcPr>
          <w:p w14:paraId="35882B10" w14:textId="7C00530D" w:rsidR="00000B08" w:rsidRDefault="00000B08" w:rsidP="00B97BF6">
            <w:r>
              <w:t>Home page</w:t>
            </w:r>
          </w:p>
        </w:tc>
        <w:tc>
          <w:tcPr>
            <w:tcW w:w="2268" w:type="dxa"/>
          </w:tcPr>
          <w:p w14:paraId="43E8D762" w14:textId="031F6820" w:rsidR="00000B08" w:rsidRDefault="00000B08" w:rsidP="00B97BF6">
            <w:r>
              <w:t>Display Home page</w:t>
            </w:r>
          </w:p>
        </w:tc>
        <w:tc>
          <w:tcPr>
            <w:tcW w:w="1701" w:type="dxa"/>
          </w:tcPr>
          <w:p w14:paraId="569BAAE2" w14:textId="72FCECB3" w:rsidR="00000B08" w:rsidRDefault="00000B08" w:rsidP="00B97BF6">
            <w:r>
              <w:t>As expected</w:t>
            </w:r>
          </w:p>
        </w:tc>
        <w:tc>
          <w:tcPr>
            <w:tcW w:w="1584" w:type="dxa"/>
          </w:tcPr>
          <w:p w14:paraId="2CF7899A" w14:textId="0549D894" w:rsidR="00000B08" w:rsidRDefault="00000B08" w:rsidP="008C444D">
            <w:r>
              <w:t>Figure 23</w:t>
            </w:r>
          </w:p>
        </w:tc>
      </w:tr>
      <w:tr w:rsidR="00000B08" w14:paraId="72AAC6AE" w14:textId="77777777" w:rsidTr="00422E2C">
        <w:tc>
          <w:tcPr>
            <w:tcW w:w="850" w:type="dxa"/>
          </w:tcPr>
          <w:p w14:paraId="422ABA1B" w14:textId="5580F48A" w:rsidR="00000B08" w:rsidRDefault="008B726C" w:rsidP="00B97BF6">
            <w:pPr>
              <w:jc w:val="center"/>
            </w:pPr>
            <w:r>
              <w:t>#10</w:t>
            </w:r>
          </w:p>
        </w:tc>
        <w:tc>
          <w:tcPr>
            <w:tcW w:w="2547" w:type="dxa"/>
          </w:tcPr>
          <w:p w14:paraId="7C3268BC" w14:textId="2ABDBCF2" w:rsidR="00000B08" w:rsidRDefault="008B726C" w:rsidP="00B97BF6">
            <w:r>
              <w:t>Add User page</w:t>
            </w:r>
          </w:p>
        </w:tc>
        <w:tc>
          <w:tcPr>
            <w:tcW w:w="2268" w:type="dxa"/>
          </w:tcPr>
          <w:p w14:paraId="34E8E6B7" w14:textId="0838DFF7" w:rsidR="00000B08" w:rsidRDefault="008B726C" w:rsidP="00B97BF6">
            <w:r>
              <w:t>Display Add User page</w:t>
            </w:r>
          </w:p>
        </w:tc>
        <w:tc>
          <w:tcPr>
            <w:tcW w:w="1701" w:type="dxa"/>
          </w:tcPr>
          <w:p w14:paraId="65E7BC0A" w14:textId="3B671210" w:rsidR="00000B08" w:rsidRDefault="008B726C" w:rsidP="00B97BF6">
            <w:r>
              <w:t>As expected</w:t>
            </w:r>
          </w:p>
        </w:tc>
        <w:tc>
          <w:tcPr>
            <w:tcW w:w="1584" w:type="dxa"/>
          </w:tcPr>
          <w:p w14:paraId="7B4768AE" w14:textId="77777777" w:rsidR="00000B08" w:rsidRDefault="008B726C" w:rsidP="008C444D">
            <w:r>
              <w:t>Figure 24</w:t>
            </w:r>
          </w:p>
          <w:p w14:paraId="0625C95E" w14:textId="3728B90B" w:rsidR="008B726C" w:rsidRDefault="008B726C" w:rsidP="008C444D">
            <w:r>
              <w:t>Figure 25</w:t>
            </w:r>
          </w:p>
        </w:tc>
      </w:tr>
      <w:tr w:rsidR="00000B08" w14:paraId="08EE855F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1C94EF82" w14:textId="7E0A8683" w:rsidR="00000B08" w:rsidRDefault="00631CA9" w:rsidP="00B97BF6">
            <w:pPr>
              <w:jc w:val="center"/>
            </w:pPr>
            <w:r>
              <w:t>#11</w:t>
            </w:r>
          </w:p>
        </w:tc>
        <w:tc>
          <w:tcPr>
            <w:tcW w:w="2547" w:type="dxa"/>
          </w:tcPr>
          <w:p w14:paraId="54BB9FFF" w14:textId="77777777" w:rsidR="00631CA9" w:rsidRDefault="00631CA9" w:rsidP="00631CA9">
            <w:r>
              <w:t>Add new user:</w:t>
            </w:r>
          </w:p>
          <w:p w14:paraId="3CF5D86C" w14:textId="08C095FF" w:rsidR="00631CA9" w:rsidRDefault="00631CA9" w:rsidP="00631CA9">
            <w:r>
              <w:t>Sally</w:t>
            </w:r>
            <w:r>
              <w:t xml:space="preserve"> Mills, </w:t>
            </w:r>
          </w:p>
          <w:p w14:paraId="18B51017" w14:textId="4390DF34" w:rsidR="00000B08" w:rsidRDefault="00631CA9" w:rsidP="00631CA9">
            <w:r>
              <w:t>Sally.</w:t>
            </w:r>
            <w:r>
              <w:t>mills@gmail.com</w:t>
            </w:r>
          </w:p>
        </w:tc>
        <w:tc>
          <w:tcPr>
            <w:tcW w:w="2268" w:type="dxa"/>
          </w:tcPr>
          <w:p w14:paraId="75370F3B" w14:textId="598D1471" w:rsidR="00000B08" w:rsidRDefault="00631CA9" w:rsidP="00B97BF6">
            <w:r w:rsidRPr="00631CA9">
              <w:t>New user added</w:t>
            </w:r>
          </w:p>
        </w:tc>
        <w:tc>
          <w:tcPr>
            <w:tcW w:w="1701" w:type="dxa"/>
          </w:tcPr>
          <w:p w14:paraId="5C503235" w14:textId="1FB8EB8F" w:rsidR="00000B08" w:rsidRDefault="00631CA9" w:rsidP="00B97BF6">
            <w:r w:rsidRPr="00631CA9">
              <w:t>As expected</w:t>
            </w:r>
          </w:p>
        </w:tc>
        <w:tc>
          <w:tcPr>
            <w:tcW w:w="1584" w:type="dxa"/>
          </w:tcPr>
          <w:p w14:paraId="07E58361" w14:textId="77777777" w:rsidR="00000B08" w:rsidRDefault="00631CA9" w:rsidP="008C444D">
            <w:r>
              <w:t>Figure 26</w:t>
            </w:r>
          </w:p>
          <w:p w14:paraId="27EEA165" w14:textId="77777777" w:rsidR="00631CA9" w:rsidRDefault="00631CA9" w:rsidP="008C444D">
            <w:r>
              <w:t>Figure 27</w:t>
            </w:r>
          </w:p>
          <w:p w14:paraId="0BA30B20" w14:textId="1F23E718" w:rsidR="00631CA9" w:rsidRDefault="00631CA9" w:rsidP="008C444D">
            <w:r>
              <w:t>Figure 28</w:t>
            </w:r>
          </w:p>
        </w:tc>
      </w:tr>
      <w:tr w:rsidR="00631CA9" w14:paraId="512F19B6" w14:textId="77777777" w:rsidTr="00422E2C">
        <w:tc>
          <w:tcPr>
            <w:tcW w:w="850" w:type="dxa"/>
          </w:tcPr>
          <w:p w14:paraId="1A0C8B78" w14:textId="5829687E" w:rsidR="00631CA9" w:rsidRDefault="00A91198" w:rsidP="00B97BF6">
            <w:pPr>
              <w:jc w:val="center"/>
            </w:pPr>
            <w:bookmarkStart w:id="18" w:name="_Hlk82085597"/>
            <w:r>
              <w:t>#12</w:t>
            </w:r>
          </w:p>
        </w:tc>
        <w:tc>
          <w:tcPr>
            <w:tcW w:w="2547" w:type="dxa"/>
          </w:tcPr>
          <w:p w14:paraId="54FD5A9F" w14:textId="168A799B" w:rsidR="00631CA9" w:rsidRDefault="00A91198" w:rsidP="00631CA9">
            <w:r>
              <w:t>Add partial data:</w:t>
            </w:r>
          </w:p>
          <w:p w14:paraId="6E4F31D0" w14:textId="7A1568DB" w:rsidR="00A91198" w:rsidRDefault="00A91198" w:rsidP="00631CA9">
            <w:r>
              <w:t>Harry Redmond, no email</w:t>
            </w:r>
          </w:p>
        </w:tc>
        <w:tc>
          <w:tcPr>
            <w:tcW w:w="2268" w:type="dxa"/>
          </w:tcPr>
          <w:p w14:paraId="352D7142" w14:textId="77777777" w:rsidR="00A91198" w:rsidRDefault="00A91198" w:rsidP="00A91198">
            <w:r>
              <w:t>Message displayed,</w:t>
            </w:r>
          </w:p>
          <w:p w14:paraId="6F36F3BE" w14:textId="2B5EC7AC" w:rsidR="00631CA9" w:rsidRPr="00631CA9" w:rsidRDefault="00A91198" w:rsidP="00A91198">
            <w:r>
              <w:t>no record added</w:t>
            </w:r>
          </w:p>
        </w:tc>
        <w:tc>
          <w:tcPr>
            <w:tcW w:w="1701" w:type="dxa"/>
          </w:tcPr>
          <w:p w14:paraId="2A31B18B" w14:textId="1C57E20F" w:rsidR="00631CA9" w:rsidRPr="00631CA9" w:rsidRDefault="00A91198" w:rsidP="00B97BF6">
            <w:r w:rsidRPr="00A91198">
              <w:t>As expected</w:t>
            </w:r>
          </w:p>
        </w:tc>
        <w:tc>
          <w:tcPr>
            <w:tcW w:w="1584" w:type="dxa"/>
          </w:tcPr>
          <w:p w14:paraId="22EBB684" w14:textId="77777777" w:rsidR="00631CA9" w:rsidRDefault="00A91198" w:rsidP="008C444D">
            <w:r>
              <w:t>Figure 29</w:t>
            </w:r>
          </w:p>
          <w:p w14:paraId="0271B457" w14:textId="77777777" w:rsidR="00A91198" w:rsidRDefault="00A91198" w:rsidP="008C444D">
            <w:r>
              <w:t>Figure 30</w:t>
            </w:r>
          </w:p>
          <w:p w14:paraId="2064E706" w14:textId="77777777" w:rsidR="00A91198" w:rsidRDefault="00A91198" w:rsidP="008C444D">
            <w:r>
              <w:t>Figure 31</w:t>
            </w:r>
          </w:p>
          <w:p w14:paraId="4F74DC2A" w14:textId="68E09DC6" w:rsidR="00A91198" w:rsidRDefault="00A91198" w:rsidP="008C444D">
            <w:r>
              <w:t>Figure 32</w:t>
            </w:r>
          </w:p>
        </w:tc>
      </w:tr>
      <w:bookmarkEnd w:id="18"/>
      <w:tr w:rsidR="00631CA9" w14:paraId="6FA51530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16FA4EE2" w14:textId="4179DC05" w:rsidR="00631CA9" w:rsidRDefault="007A2996" w:rsidP="00B97BF6">
            <w:pPr>
              <w:jc w:val="center"/>
            </w:pPr>
            <w:r>
              <w:t>#13</w:t>
            </w:r>
          </w:p>
        </w:tc>
        <w:tc>
          <w:tcPr>
            <w:tcW w:w="2547" w:type="dxa"/>
          </w:tcPr>
          <w:p w14:paraId="1BB0FFEE" w14:textId="6CC12A85" w:rsidR="00631CA9" w:rsidRDefault="007A2996" w:rsidP="00631CA9">
            <w:r>
              <w:t>Invalid email</w:t>
            </w:r>
          </w:p>
        </w:tc>
        <w:tc>
          <w:tcPr>
            <w:tcW w:w="2268" w:type="dxa"/>
          </w:tcPr>
          <w:p w14:paraId="64627DD7" w14:textId="77777777" w:rsidR="007A2996" w:rsidRDefault="007A2996" w:rsidP="007A2996">
            <w:r>
              <w:t>HTML 5 message,</w:t>
            </w:r>
          </w:p>
          <w:p w14:paraId="70572067" w14:textId="31828895" w:rsidR="00631CA9" w:rsidRPr="00631CA9" w:rsidRDefault="007A2996" w:rsidP="007A2996">
            <w:r>
              <w:t>No new record.</w:t>
            </w:r>
          </w:p>
        </w:tc>
        <w:tc>
          <w:tcPr>
            <w:tcW w:w="1701" w:type="dxa"/>
          </w:tcPr>
          <w:p w14:paraId="5983128B" w14:textId="100609B1" w:rsidR="00631CA9" w:rsidRPr="00631CA9" w:rsidRDefault="007A2996" w:rsidP="00B97BF6">
            <w:r w:rsidRPr="007A2996">
              <w:t>As expected</w:t>
            </w:r>
          </w:p>
        </w:tc>
        <w:tc>
          <w:tcPr>
            <w:tcW w:w="1584" w:type="dxa"/>
          </w:tcPr>
          <w:p w14:paraId="250E3C10" w14:textId="77777777" w:rsidR="00631CA9" w:rsidRDefault="007A2996" w:rsidP="008C444D">
            <w:r>
              <w:t>Figure 33</w:t>
            </w:r>
          </w:p>
          <w:p w14:paraId="3246CF4B" w14:textId="77777777" w:rsidR="007A2996" w:rsidRDefault="007A2996" w:rsidP="008C444D">
            <w:r>
              <w:t>Figure 34</w:t>
            </w:r>
          </w:p>
          <w:p w14:paraId="146B338B" w14:textId="71AE05EE" w:rsidR="007A2996" w:rsidRDefault="007A2996" w:rsidP="008C444D">
            <w:r>
              <w:t>Figure 35</w:t>
            </w:r>
          </w:p>
        </w:tc>
      </w:tr>
      <w:tr w:rsidR="00631CA9" w14:paraId="50D3F2E6" w14:textId="77777777" w:rsidTr="00422E2C">
        <w:tc>
          <w:tcPr>
            <w:tcW w:w="850" w:type="dxa"/>
          </w:tcPr>
          <w:p w14:paraId="2B2ACD65" w14:textId="6CBF6E89" w:rsidR="00631CA9" w:rsidRDefault="004B5BD1" w:rsidP="00B97BF6">
            <w:pPr>
              <w:jc w:val="center"/>
            </w:pPr>
            <w:r>
              <w:t>#14</w:t>
            </w:r>
          </w:p>
        </w:tc>
        <w:tc>
          <w:tcPr>
            <w:tcW w:w="2547" w:type="dxa"/>
          </w:tcPr>
          <w:p w14:paraId="24167861" w14:textId="5FDBC2CF" w:rsidR="00631CA9" w:rsidRDefault="004B5BD1" w:rsidP="00631CA9">
            <w:r w:rsidRPr="004B5BD1">
              <w:t>Invalid text in First name</w:t>
            </w:r>
          </w:p>
        </w:tc>
        <w:tc>
          <w:tcPr>
            <w:tcW w:w="2268" w:type="dxa"/>
          </w:tcPr>
          <w:p w14:paraId="0D14EF2B" w14:textId="72887652" w:rsidR="00631CA9" w:rsidRPr="00631CA9" w:rsidRDefault="004B5BD1" w:rsidP="00B97BF6">
            <w:r w:rsidRPr="004B5BD1">
              <w:t>Display error message</w:t>
            </w:r>
          </w:p>
        </w:tc>
        <w:tc>
          <w:tcPr>
            <w:tcW w:w="1701" w:type="dxa"/>
          </w:tcPr>
          <w:p w14:paraId="7727F47F" w14:textId="173D1C29" w:rsidR="00631CA9" w:rsidRPr="00631CA9" w:rsidRDefault="004B5BD1" w:rsidP="00B97BF6">
            <w:r w:rsidRPr="004B5BD1">
              <w:t>As expected</w:t>
            </w:r>
          </w:p>
        </w:tc>
        <w:tc>
          <w:tcPr>
            <w:tcW w:w="1584" w:type="dxa"/>
          </w:tcPr>
          <w:p w14:paraId="52DBAEF6" w14:textId="55F70535" w:rsidR="00631CA9" w:rsidRDefault="004B5BD1" w:rsidP="008C444D">
            <w:r>
              <w:t>Figure 36</w:t>
            </w:r>
          </w:p>
        </w:tc>
      </w:tr>
      <w:tr w:rsidR="00631CA9" w14:paraId="4AB3F688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E1A5218" w14:textId="57464907" w:rsidR="00631CA9" w:rsidRDefault="004B5BD1" w:rsidP="00B97BF6">
            <w:pPr>
              <w:jc w:val="center"/>
            </w:pPr>
            <w:r>
              <w:t>#15</w:t>
            </w:r>
          </w:p>
        </w:tc>
        <w:tc>
          <w:tcPr>
            <w:tcW w:w="2547" w:type="dxa"/>
          </w:tcPr>
          <w:p w14:paraId="02CC5C2E" w14:textId="10D4F203" w:rsidR="00631CA9" w:rsidRDefault="004B5BD1" w:rsidP="00631CA9">
            <w:r w:rsidRPr="004B5BD1">
              <w:t>Invalid text in Last name</w:t>
            </w:r>
          </w:p>
        </w:tc>
        <w:tc>
          <w:tcPr>
            <w:tcW w:w="2268" w:type="dxa"/>
          </w:tcPr>
          <w:p w14:paraId="74F9151E" w14:textId="4169427C" w:rsidR="00631CA9" w:rsidRPr="00631CA9" w:rsidRDefault="004B5BD1" w:rsidP="00B97BF6">
            <w:r w:rsidRPr="004B5BD1">
              <w:t>Display error message</w:t>
            </w:r>
          </w:p>
        </w:tc>
        <w:tc>
          <w:tcPr>
            <w:tcW w:w="1701" w:type="dxa"/>
          </w:tcPr>
          <w:p w14:paraId="12AC19E3" w14:textId="2773520F" w:rsidR="00631CA9" w:rsidRPr="00631CA9" w:rsidRDefault="004B5BD1" w:rsidP="00B97BF6">
            <w:r w:rsidRPr="004B5BD1">
              <w:t>As expected</w:t>
            </w:r>
          </w:p>
        </w:tc>
        <w:tc>
          <w:tcPr>
            <w:tcW w:w="1584" w:type="dxa"/>
          </w:tcPr>
          <w:p w14:paraId="6F69D8ED" w14:textId="0A1903F8" w:rsidR="00631CA9" w:rsidRDefault="004B5BD1" w:rsidP="008C444D">
            <w:r>
              <w:t>Figure 37</w:t>
            </w:r>
          </w:p>
        </w:tc>
      </w:tr>
      <w:tr w:rsidR="004B5BD1" w14:paraId="6B975ACD" w14:textId="77777777" w:rsidTr="00422E2C">
        <w:tc>
          <w:tcPr>
            <w:tcW w:w="850" w:type="dxa"/>
          </w:tcPr>
          <w:p w14:paraId="35D88019" w14:textId="331F4E35" w:rsidR="004B5BD1" w:rsidRDefault="003E3ACF" w:rsidP="00B97BF6">
            <w:pPr>
              <w:jc w:val="center"/>
            </w:pPr>
            <w:r>
              <w:t>#16</w:t>
            </w:r>
          </w:p>
        </w:tc>
        <w:tc>
          <w:tcPr>
            <w:tcW w:w="2547" w:type="dxa"/>
          </w:tcPr>
          <w:p w14:paraId="4DB7218A" w14:textId="0A29B5B7" w:rsidR="004B5BD1" w:rsidRDefault="003E3ACF" w:rsidP="00631CA9">
            <w:r>
              <w:t>List all users</w:t>
            </w:r>
          </w:p>
        </w:tc>
        <w:tc>
          <w:tcPr>
            <w:tcW w:w="2268" w:type="dxa"/>
          </w:tcPr>
          <w:p w14:paraId="058E788A" w14:textId="0AD99BD0" w:rsidR="004B5BD1" w:rsidRPr="004B5BD1" w:rsidRDefault="003E3ACF" w:rsidP="00B97BF6">
            <w:r>
              <w:t>Display List Users page</w:t>
            </w:r>
          </w:p>
        </w:tc>
        <w:tc>
          <w:tcPr>
            <w:tcW w:w="1701" w:type="dxa"/>
          </w:tcPr>
          <w:p w14:paraId="45B2EB99" w14:textId="01A68ECF" w:rsidR="004B5BD1" w:rsidRPr="00631CA9" w:rsidRDefault="004B5BD1" w:rsidP="00B97BF6">
            <w:r w:rsidRPr="004B5BD1">
              <w:t>As expected</w:t>
            </w:r>
          </w:p>
        </w:tc>
        <w:tc>
          <w:tcPr>
            <w:tcW w:w="1584" w:type="dxa"/>
          </w:tcPr>
          <w:p w14:paraId="7C051F86" w14:textId="73F7BE1C" w:rsidR="004B5BD1" w:rsidRDefault="003E3ACF" w:rsidP="008C444D">
            <w:r>
              <w:t>Figure 38</w:t>
            </w:r>
          </w:p>
        </w:tc>
      </w:tr>
      <w:bookmarkEnd w:id="17"/>
    </w:tbl>
    <w:p w14:paraId="5D464422" w14:textId="4E364D89" w:rsidR="000D5080" w:rsidRDefault="000D5080" w:rsidP="007F50F8"/>
    <w:p w14:paraId="05CC591C" w14:textId="77777777" w:rsidR="002C0219" w:rsidRDefault="00122B36" w:rsidP="002C0219">
      <w:pPr>
        <w:keepNext/>
      </w:pPr>
      <w:r>
        <w:rPr>
          <w:noProof/>
        </w:rPr>
        <w:lastRenderedPageBreak/>
        <w:drawing>
          <wp:inline distT="0" distB="0" distL="0" distR="0" wp14:anchorId="595D03EA" wp14:editId="0B164C95">
            <wp:extent cx="5083200" cy="2828437"/>
            <wp:effectExtent l="19050" t="19050" r="2222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200" cy="2828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26B4" w14:textId="1A153EBE" w:rsidR="00D538BD" w:rsidRDefault="002C0219" w:rsidP="002C0219">
      <w:pPr>
        <w:pStyle w:val="Caption"/>
      </w:pPr>
      <w:bookmarkStart w:id="19" w:name="_Toc82086953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6</w:t>
      </w:r>
      <w:r w:rsidR="00F26326">
        <w:rPr>
          <w:noProof/>
        </w:rPr>
        <w:fldChar w:fldCharType="end"/>
      </w:r>
      <w:r>
        <w:t xml:space="preserve"> </w:t>
      </w:r>
      <w:r w:rsidR="00245755">
        <w:t>–</w:t>
      </w:r>
      <w:r>
        <w:t xml:space="preserve"> </w:t>
      </w:r>
      <w:r w:rsidR="00331E3D">
        <w:t>Home page</w:t>
      </w:r>
      <w:bookmarkEnd w:id="19"/>
    </w:p>
    <w:p w14:paraId="4098911D" w14:textId="77777777" w:rsidR="002C0219" w:rsidRDefault="006A12C0" w:rsidP="002C0219">
      <w:pPr>
        <w:keepNext/>
      </w:pPr>
      <w:r>
        <w:rPr>
          <w:noProof/>
        </w:rPr>
        <w:drawing>
          <wp:inline distT="0" distB="0" distL="0" distR="0" wp14:anchorId="10178E27" wp14:editId="654480CD">
            <wp:extent cx="5000400" cy="2782365"/>
            <wp:effectExtent l="19050" t="19050" r="1016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00" cy="2782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4414A" w14:textId="304EE585" w:rsidR="006A12C0" w:rsidRDefault="002C0219" w:rsidP="002C0219">
      <w:pPr>
        <w:pStyle w:val="Caption"/>
      </w:pPr>
      <w:bookmarkStart w:id="20" w:name="_Toc82086954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7</w:t>
      </w:r>
      <w:r w:rsidR="00F26326">
        <w:rPr>
          <w:noProof/>
        </w:rPr>
        <w:fldChar w:fldCharType="end"/>
      </w:r>
      <w:r>
        <w:t xml:space="preserve"> </w:t>
      </w:r>
      <w:r w:rsidR="00245755">
        <w:t>–</w:t>
      </w:r>
      <w:r>
        <w:t xml:space="preserve"> </w:t>
      </w:r>
      <w:r w:rsidR="00331E3D">
        <w:t>Add User page - A</w:t>
      </w:r>
      <w:bookmarkEnd w:id="20"/>
    </w:p>
    <w:p w14:paraId="7C93B66D" w14:textId="77777777" w:rsidR="002C0219" w:rsidRPr="00684B79" w:rsidRDefault="002C0219" w:rsidP="00684B79"/>
    <w:p w14:paraId="534CC3F3" w14:textId="77777777" w:rsidR="002C0219" w:rsidRDefault="006A12C0" w:rsidP="002C0219">
      <w:pPr>
        <w:keepNext/>
      </w:pPr>
      <w:r>
        <w:rPr>
          <w:noProof/>
        </w:rPr>
        <w:lastRenderedPageBreak/>
        <w:drawing>
          <wp:inline distT="0" distB="0" distL="0" distR="0" wp14:anchorId="359544BC" wp14:editId="411DA1BD">
            <wp:extent cx="4904133" cy="2728800"/>
            <wp:effectExtent l="19050" t="19050" r="1079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133" cy="27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ED676" w14:textId="186FA0AF" w:rsidR="006A12C0" w:rsidRDefault="002C0219" w:rsidP="002C0219">
      <w:pPr>
        <w:pStyle w:val="Caption"/>
      </w:pPr>
      <w:bookmarkStart w:id="21" w:name="_Toc82086955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8</w:t>
      </w:r>
      <w:r w:rsidR="00F26326">
        <w:rPr>
          <w:noProof/>
        </w:rPr>
        <w:fldChar w:fldCharType="end"/>
      </w:r>
      <w:r w:rsidRPr="00E862F5">
        <w:t xml:space="preserve"> </w:t>
      </w:r>
      <w:r w:rsidR="00245755">
        <w:t>–</w:t>
      </w:r>
      <w:r w:rsidRPr="00E862F5">
        <w:t xml:space="preserve"> </w:t>
      </w:r>
      <w:r w:rsidR="00331E3D">
        <w:t>Add User page - B</w:t>
      </w:r>
      <w:bookmarkEnd w:id="21"/>
    </w:p>
    <w:p w14:paraId="24582752" w14:textId="77777777" w:rsidR="002C0219" w:rsidRDefault="002C0219" w:rsidP="006A12C0">
      <w:pPr>
        <w:keepNext/>
      </w:pPr>
    </w:p>
    <w:p w14:paraId="5CA20A08" w14:textId="15381A5D" w:rsidR="006A12C0" w:rsidRDefault="006A12C0" w:rsidP="006A12C0">
      <w:pPr>
        <w:keepNext/>
      </w:pPr>
      <w:r>
        <w:rPr>
          <w:noProof/>
        </w:rPr>
        <w:drawing>
          <wp:inline distT="0" distB="0" distL="0" distR="0" wp14:anchorId="4D1F92F7" wp14:editId="1BBC21F1">
            <wp:extent cx="4892400" cy="2721600"/>
            <wp:effectExtent l="19050" t="19050" r="22860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272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6F5DF8" w14:textId="4B6F46EB" w:rsidR="006A12C0" w:rsidRDefault="006A12C0" w:rsidP="006A12C0">
      <w:pPr>
        <w:pStyle w:val="Caption"/>
      </w:pPr>
      <w:bookmarkStart w:id="22" w:name="_Toc82086956"/>
      <w:r>
        <w:t xml:space="preserve">Figure </w:t>
      </w:r>
      <w:fldSimple w:instr=" SEQ Figure \* ARABIC ">
        <w:r w:rsidR="006D2B32">
          <w:rPr>
            <w:noProof/>
          </w:rPr>
          <w:t>9</w:t>
        </w:r>
      </w:fldSimple>
      <w:r w:rsidR="002C0219">
        <w:t xml:space="preserve"> </w:t>
      </w:r>
      <w:r w:rsidR="00EB0868">
        <w:t>–</w:t>
      </w:r>
      <w:r w:rsidR="002C0219">
        <w:t xml:space="preserve"> </w:t>
      </w:r>
      <w:r w:rsidR="00EB0868">
        <w:t>Add user - A</w:t>
      </w:r>
      <w:bookmarkEnd w:id="22"/>
    </w:p>
    <w:p w14:paraId="628E74A3" w14:textId="77777777" w:rsidR="00245755" w:rsidRDefault="00245755"/>
    <w:p w14:paraId="0CB99D5C" w14:textId="39299074" w:rsidR="00245755" w:rsidRDefault="00245755" w:rsidP="00245755">
      <w:pPr>
        <w:keepNext/>
      </w:pPr>
      <w:r>
        <w:rPr>
          <w:noProof/>
        </w:rPr>
        <w:lastRenderedPageBreak/>
        <w:drawing>
          <wp:inline distT="0" distB="0" distL="0" distR="0" wp14:anchorId="74350B15" wp14:editId="1B6ED838">
            <wp:extent cx="4932000" cy="2743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977" w14:textId="2245BD8E" w:rsidR="00245755" w:rsidRDefault="00245755" w:rsidP="00245755">
      <w:pPr>
        <w:pStyle w:val="Caption"/>
      </w:pPr>
      <w:bookmarkStart w:id="23" w:name="_Toc82086957"/>
      <w:r>
        <w:t xml:space="preserve">Figure </w:t>
      </w:r>
      <w:fldSimple w:instr=" SEQ Figure \* ARABIC ">
        <w:r w:rsidR="006D2B32">
          <w:rPr>
            <w:noProof/>
          </w:rPr>
          <w:t>10</w:t>
        </w:r>
      </w:fldSimple>
      <w:r>
        <w:t xml:space="preserve"> </w:t>
      </w:r>
      <w:r w:rsidR="00EB0868">
        <w:t>–</w:t>
      </w:r>
      <w:r>
        <w:t xml:space="preserve"> </w:t>
      </w:r>
      <w:r w:rsidR="00EB0868">
        <w:t>Add user - B</w:t>
      </w:r>
      <w:bookmarkEnd w:id="23"/>
    </w:p>
    <w:p w14:paraId="1C7CBC6D" w14:textId="7246B4D6" w:rsidR="00245755" w:rsidRDefault="00245755"/>
    <w:p w14:paraId="38914F8E" w14:textId="77777777" w:rsidR="0076643F" w:rsidRDefault="0076643F" w:rsidP="0076643F">
      <w:pPr>
        <w:keepNext/>
      </w:pPr>
      <w:r>
        <w:rPr>
          <w:noProof/>
        </w:rPr>
        <w:drawing>
          <wp:inline distT="0" distB="0" distL="0" distR="0" wp14:anchorId="5E637B84" wp14:editId="0A5EA0E9">
            <wp:extent cx="4932000" cy="2743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6DDB" w14:textId="7FD93A9A" w:rsidR="0076643F" w:rsidRDefault="0076643F" w:rsidP="0076643F">
      <w:pPr>
        <w:pStyle w:val="Caption"/>
      </w:pPr>
      <w:bookmarkStart w:id="24" w:name="_Toc82086958"/>
      <w:r>
        <w:t xml:space="preserve">Figure </w:t>
      </w:r>
      <w:fldSimple w:instr=" SEQ Figure \* ARABIC ">
        <w:r w:rsidR="006D2B32">
          <w:rPr>
            <w:noProof/>
          </w:rPr>
          <w:t>11</w:t>
        </w:r>
      </w:fldSimple>
      <w:r>
        <w:t xml:space="preserve"> - Add user - C, confirmation</w:t>
      </w:r>
      <w:bookmarkEnd w:id="24"/>
    </w:p>
    <w:p w14:paraId="5E55058F" w14:textId="77777777" w:rsidR="0076643F" w:rsidRDefault="0076643F"/>
    <w:p w14:paraId="3F46FBF5" w14:textId="77777777" w:rsidR="00245755" w:rsidRDefault="00245755" w:rsidP="00245755">
      <w:pPr>
        <w:keepNext/>
      </w:pPr>
      <w:r>
        <w:rPr>
          <w:noProof/>
        </w:rPr>
        <w:lastRenderedPageBreak/>
        <w:drawing>
          <wp:inline distT="0" distB="0" distL="0" distR="0" wp14:anchorId="7F9F95D3" wp14:editId="37A5B6A8">
            <wp:extent cx="4930012" cy="27432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472C" w14:textId="2FB0FDCA" w:rsidR="00245755" w:rsidRDefault="00245755" w:rsidP="00245755">
      <w:pPr>
        <w:pStyle w:val="Caption"/>
      </w:pPr>
      <w:bookmarkStart w:id="25" w:name="_Toc82086959"/>
      <w:r>
        <w:t xml:space="preserve">Figure </w:t>
      </w:r>
      <w:fldSimple w:instr=" SEQ Figure \* ARABIC ">
        <w:r w:rsidR="006D2B32">
          <w:rPr>
            <w:noProof/>
          </w:rPr>
          <w:t>12</w:t>
        </w:r>
      </w:fldSimple>
      <w:r>
        <w:t xml:space="preserve"> - </w:t>
      </w:r>
      <w:r w:rsidR="00357D2C">
        <w:t>Partial entry - A</w:t>
      </w:r>
      <w:bookmarkEnd w:id="25"/>
    </w:p>
    <w:p w14:paraId="55D3060D" w14:textId="195930DC" w:rsidR="00245755" w:rsidRDefault="00245755"/>
    <w:p w14:paraId="449901F5" w14:textId="77777777" w:rsidR="00357D2C" w:rsidRDefault="00357D2C" w:rsidP="00357D2C">
      <w:pPr>
        <w:keepNext/>
      </w:pPr>
      <w:r>
        <w:rPr>
          <w:noProof/>
        </w:rPr>
        <w:drawing>
          <wp:inline distT="0" distB="0" distL="0" distR="0" wp14:anchorId="39BCE2BB" wp14:editId="39CF746E">
            <wp:extent cx="4930012" cy="27432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1C9A" w14:textId="35B58437" w:rsidR="00357D2C" w:rsidRDefault="00357D2C" w:rsidP="00357D2C">
      <w:pPr>
        <w:pStyle w:val="Caption"/>
      </w:pPr>
      <w:bookmarkStart w:id="26" w:name="_Toc82086960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13</w:t>
      </w:r>
      <w:r w:rsidR="00F26326">
        <w:rPr>
          <w:noProof/>
        </w:rPr>
        <w:fldChar w:fldCharType="end"/>
      </w:r>
      <w:r>
        <w:t xml:space="preserve"> - Partial entry - B</w:t>
      </w:r>
      <w:bookmarkEnd w:id="26"/>
    </w:p>
    <w:p w14:paraId="63F8FC35" w14:textId="61F077D6" w:rsidR="00357D2C" w:rsidRDefault="00357D2C"/>
    <w:p w14:paraId="1CC731CE" w14:textId="77777777" w:rsidR="00357D2C" w:rsidRDefault="00357D2C" w:rsidP="00357D2C">
      <w:pPr>
        <w:keepNext/>
      </w:pPr>
      <w:r>
        <w:rPr>
          <w:noProof/>
        </w:rPr>
        <w:lastRenderedPageBreak/>
        <w:drawing>
          <wp:inline distT="0" distB="0" distL="0" distR="0" wp14:anchorId="6937E8EB" wp14:editId="228A3406">
            <wp:extent cx="4930012" cy="27432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2CE0" w14:textId="42A76F3D" w:rsidR="00357D2C" w:rsidRDefault="00357D2C" w:rsidP="00357D2C">
      <w:pPr>
        <w:pStyle w:val="Caption"/>
      </w:pPr>
      <w:bookmarkStart w:id="27" w:name="_Toc82086961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14</w:t>
      </w:r>
      <w:r w:rsidR="00F26326">
        <w:rPr>
          <w:noProof/>
        </w:rPr>
        <w:fldChar w:fldCharType="end"/>
      </w:r>
      <w:r>
        <w:t xml:space="preserve"> - Partial entry - C</w:t>
      </w:r>
      <w:bookmarkEnd w:id="27"/>
    </w:p>
    <w:p w14:paraId="0DF697AE" w14:textId="2AFA9A81" w:rsidR="00357D2C" w:rsidRDefault="00357D2C"/>
    <w:p w14:paraId="031905FA" w14:textId="77777777" w:rsidR="001C749C" w:rsidRDefault="001C749C" w:rsidP="001C749C">
      <w:pPr>
        <w:keepNext/>
      </w:pPr>
      <w:r>
        <w:rPr>
          <w:noProof/>
        </w:rPr>
        <w:drawing>
          <wp:inline distT="0" distB="0" distL="0" distR="0" wp14:anchorId="2D776986" wp14:editId="5DD6093A">
            <wp:extent cx="4932000" cy="2743200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15E9" w14:textId="6CF5AF7A" w:rsidR="001C749C" w:rsidRDefault="001C749C" w:rsidP="001C749C">
      <w:pPr>
        <w:pStyle w:val="Caption"/>
      </w:pPr>
      <w:bookmarkStart w:id="28" w:name="_Toc82086962"/>
      <w:r>
        <w:t xml:space="preserve">Figure </w:t>
      </w:r>
      <w:fldSimple w:instr=" SEQ Figure \* ARABIC ">
        <w:r w:rsidR="006D2B32">
          <w:rPr>
            <w:noProof/>
          </w:rPr>
          <w:t>15</w:t>
        </w:r>
      </w:fldSimple>
      <w:r>
        <w:t xml:space="preserve"> - Partial entry - D</w:t>
      </w:r>
      <w:bookmarkEnd w:id="28"/>
    </w:p>
    <w:p w14:paraId="46798E19" w14:textId="77777777" w:rsidR="001C749C" w:rsidRDefault="001C749C"/>
    <w:p w14:paraId="300A60A2" w14:textId="77777777" w:rsidR="003316C6" w:rsidRDefault="003316C6" w:rsidP="003316C6">
      <w:pPr>
        <w:keepNext/>
      </w:pPr>
      <w:r>
        <w:rPr>
          <w:noProof/>
        </w:rPr>
        <w:lastRenderedPageBreak/>
        <w:drawing>
          <wp:inline distT="0" distB="0" distL="0" distR="0" wp14:anchorId="2E4585F0" wp14:editId="0D2A5F01">
            <wp:extent cx="4930012" cy="27432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6C56" w14:textId="4E02309C" w:rsidR="00357D2C" w:rsidRDefault="003316C6" w:rsidP="003316C6">
      <w:pPr>
        <w:pStyle w:val="Caption"/>
      </w:pPr>
      <w:bookmarkStart w:id="29" w:name="_Toc82086963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16</w:t>
      </w:r>
      <w:r w:rsidR="00F26326">
        <w:rPr>
          <w:noProof/>
        </w:rPr>
        <w:fldChar w:fldCharType="end"/>
      </w:r>
      <w:r>
        <w:t xml:space="preserve"> - Invalid email - A</w:t>
      </w:r>
      <w:bookmarkEnd w:id="29"/>
    </w:p>
    <w:p w14:paraId="1349E9C6" w14:textId="159A103F" w:rsidR="00357D2C" w:rsidRDefault="00357D2C"/>
    <w:p w14:paraId="1CA6CD1B" w14:textId="77777777" w:rsidR="003316C6" w:rsidRDefault="003316C6" w:rsidP="003316C6">
      <w:pPr>
        <w:keepNext/>
      </w:pPr>
      <w:r>
        <w:rPr>
          <w:noProof/>
        </w:rPr>
        <w:drawing>
          <wp:inline distT="0" distB="0" distL="0" distR="0" wp14:anchorId="3C76ACDE" wp14:editId="4D7CC514">
            <wp:extent cx="4930012" cy="27432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705" w14:textId="69A7345C" w:rsidR="00357D2C" w:rsidRDefault="003316C6" w:rsidP="003316C6">
      <w:pPr>
        <w:pStyle w:val="Caption"/>
      </w:pPr>
      <w:bookmarkStart w:id="30" w:name="_Toc82086964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17</w:t>
      </w:r>
      <w:r w:rsidR="00F26326">
        <w:rPr>
          <w:noProof/>
        </w:rPr>
        <w:fldChar w:fldCharType="end"/>
      </w:r>
      <w:r w:rsidRPr="0014425D">
        <w:t xml:space="preserve"> - Invalid email - </w:t>
      </w:r>
      <w:r>
        <w:t>B</w:t>
      </w:r>
      <w:bookmarkEnd w:id="30"/>
    </w:p>
    <w:p w14:paraId="207211AC" w14:textId="531CABE8" w:rsidR="00357D2C" w:rsidRDefault="00357D2C"/>
    <w:p w14:paraId="20332EDF" w14:textId="77777777" w:rsidR="003316C6" w:rsidRDefault="003316C6" w:rsidP="003316C6">
      <w:pPr>
        <w:keepNext/>
      </w:pPr>
      <w:r>
        <w:rPr>
          <w:noProof/>
        </w:rPr>
        <w:lastRenderedPageBreak/>
        <w:drawing>
          <wp:inline distT="0" distB="0" distL="0" distR="0" wp14:anchorId="73342BB4" wp14:editId="1900DFFD">
            <wp:extent cx="4930012" cy="27432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B482" w14:textId="01B0D865" w:rsidR="00357D2C" w:rsidRDefault="003316C6" w:rsidP="003316C6">
      <w:pPr>
        <w:pStyle w:val="Caption"/>
      </w:pPr>
      <w:bookmarkStart w:id="31" w:name="_Toc82086965"/>
      <w:r>
        <w:t xml:space="preserve">Figure </w:t>
      </w:r>
      <w:r w:rsidR="00F26326">
        <w:fldChar w:fldCharType="begin"/>
      </w:r>
      <w:r w:rsidR="00F26326">
        <w:instrText xml:space="preserve"> SEQ Figure \* ARABIC </w:instrText>
      </w:r>
      <w:r w:rsidR="00F26326">
        <w:fldChar w:fldCharType="separate"/>
      </w:r>
      <w:r w:rsidR="006D2B32">
        <w:rPr>
          <w:noProof/>
        </w:rPr>
        <w:t>18</w:t>
      </w:r>
      <w:r w:rsidR="00F26326">
        <w:rPr>
          <w:noProof/>
        </w:rPr>
        <w:fldChar w:fldCharType="end"/>
      </w:r>
      <w:r w:rsidRPr="00E379FC">
        <w:t xml:space="preserve"> - Invalid email - </w:t>
      </w:r>
      <w:r>
        <w:t>C</w:t>
      </w:r>
      <w:bookmarkEnd w:id="31"/>
    </w:p>
    <w:p w14:paraId="569B5BC9" w14:textId="211D1DE4" w:rsidR="00357D2C" w:rsidRDefault="00357D2C"/>
    <w:p w14:paraId="76AAE4FF" w14:textId="77777777" w:rsidR="00015D78" w:rsidRDefault="00015D78" w:rsidP="00015D78">
      <w:pPr>
        <w:keepNext/>
      </w:pPr>
      <w:r>
        <w:rPr>
          <w:noProof/>
        </w:rPr>
        <w:drawing>
          <wp:inline distT="0" distB="0" distL="0" distR="0" wp14:anchorId="6A0E6DED" wp14:editId="1F7556B7">
            <wp:extent cx="4932000" cy="2743200"/>
            <wp:effectExtent l="0" t="0" r="254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6E92" w14:textId="098FB907" w:rsidR="00357D2C" w:rsidRDefault="00015D78" w:rsidP="00015D78">
      <w:pPr>
        <w:pStyle w:val="Caption"/>
      </w:pPr>
      <w:bookmarkStart w:id="32" w:name="_Toc82086966"/>
      <w:r>
        <w:t xml:space="preserve">Figure </w:t>
      </w:r>
      <w:fldSimple w:instr=" SEQ Figure \* ARABIC ">
        <w:r w:rsidR="006D2B32">
          <w:rPr>
            <w:noProof/>
          </w:rPr>
          <w:t>19</w:t>
        </w:r>
      </w:fldSimple>
      <w:r>
        <w:t xml:space="preserve"> - Invalid text in First name</w:t>
      </w:r>
      <w:bookmarkEnd w:id="32"/>
    </w:p>
    <w:p w14:paraId="3DDA5E96" w14:textId="7D6B73A9" w:rsidR="00357D2C" w:rsidRDefault="00357D2C"/>
    <w:p w14:paraId="05BDA98C" w14:textId="77777777" w:rsidR="00015D78" w:rsidRDefault="00015D78" w:rsidP="00015D78">
      <w:pPr>
        <w:keepNext/>
      </w:pPr>
      <w:r>
        <w:rPr>
          <w:noProof/>
        </w:rPr>
        <w:lastRenderedPageBreak/>
        <w:drawing>
          <wp:inline distT="0" distB="0" distL="0" distR="0" wp14:anchorId="016185CF" wp14:editId="70E3322E">
            <wp:extent cx="4932000" cy="274320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0C10" w14:textId="56EC84F4" w:rsidR="00357D2C" w:rsidRDefault="00015D78" w:rsidP="00015D78">
      <w:pPr>
        <w:pStyle w:val="Caption"/>
      </w:pPr>
      <w:bookmarkStart w:id="33" w:name="_Toc82086967"/>
      <w:r>
        <w:t xml:space="preserve">Figure </w:t>
      </w:r>
      <w:fldSimple w:instr=" SEQ Figure \* ARABIC ">
        <w:r w:rsidR="006D2B32">
          <w:rPr>
            <w:noProof/>
          </w:rPr>
          <w:t>20</w:t>
        </w:r>
      </w:fldSimple>
      <w:r>
        <w:t xml:space="preserve"> - Invalid text in Last name</w:t>
      </w:r>
      <w:bookmarkEnd w:id="33"/>
    </w:p>
    <w:p w14:paraId="6B630515" w14:textId="50C6EB24" w:rsidR="00357D2C" w:rsidRDefault="00357D2C"/>
    <w:p w14:paraId="41DA07CE" w14:textId="77777777" w:rsidR="00015D78" w:rsidRDefault="00015D78" w:rsidP="00015D78">
      <w:pPr>
        <w:keepNext/>
      </w:pPr>
      <w:r>
        <w:rPr>
          <w:noProof/>
        </w:rPr>
        <w:lastRenderedPageBreak/>
        <w:drawing>
          <wp:inline distT="0" distB="0" distL="0" distR="0" wp14:anchorId="482E109B" wp14:editId="424F45C5">
            <wp:extent cx="3942000" cy="6692400"/>
            <wp:effectExtent l="0" t="0" r="1905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6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AF4C" w14:textId="404D6CE3" w:rsidR="00357D2C" w:rsidRDefault="00015D78" w:rsidP="00015D78">
      <w:pPr>
        <w:pStyle w:val="Caption"/>
      </w:pPr>
      <w:bookmarkStart w:id="34" w:name="_Toc82086968"/>
      <w:r>
        <w:t xml:space="preserve">Figure </w:t>
      </w:r>
      <w:fldSimple w:instr=" SEQ Figure \* ARABIC ">
        <w:r w:rsidR="006D2B32">
          <w:rPr>
            <w:noProof/>
          </w:rPr>
          <w:t>21</w:t>
        </w:r>
      </w:fldSimple>
      <w:r>
        <w:t xml:space="preserve"> - Go to List Users page</w:t>
      </w:r>
      <w:bookmarkEnd w:id="34"/>
    </w:p>
    <w:p w14:paraId="343B002C" w14:textId="632660BB" w:rsidR="00357D2C" w:rsidRDefault="00357D2C"/>
    <w:p w14:paraId="66633B69" w14:textId="77777777" w:rsidR="00536246" w:rsidRDefault="00536246" w:rsidP="00536246">
      <w:pPr>
        <w:keepNext/>
      </w:pPr>
      <w:r>
        <w:rPr>
          <w:noProof/>
        </w:rPr>
        <w:lastRenderedPageBreak/>
        <w:drawing>
          <wp:inline distT="0" distB="0" distL="0" distR="0" wp14:anchorId="7D9D3367" wp14:editId="7A3A4959">
            <wp:extent cx="3942000" cy="6692400"/>
            <wp:effectExtent l="0" t="0" r="1905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6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C8FD" w14:textId="3716C9A2" w:rsidR="00536246" w:rsidRDefault="00536246" w:rsidP="00536246">
      <w:pPr>
        <w:pStyle w:val="Caption"/>
      </w:pPr>
      <w:bookmarkStart w:id="35" w:name="_Toc82086969"/>
      <w:r>
        <w:t xml:space="preserve">Figure </w:t>
      </w:r>
      <w:fldSimple w:instr=" SEQ Figure \* ARABIC ">
        <w:r w:rsidR="006D2B32">
          <w:rPr>
            <w:noProof/>
          </w:rPr>
          <w:t>22</w:t>
        </w:r>
      </w:fldSimple>
      <w:r>
        <w:t xml:space="preserve"> - List Users</w:t>
      </w:r>
      <w:bookmarkEnd w:id="35"/>
    </w:p>
    <w:p w14:paraId="6175C9F1" w14:textId="7D065318" w:rsidR="00357D2C" w:rsidRDefault="00357D2C"/>
    <w:p w14:paraId="7B17E017" w14:textId="77777777" w:rsidR="008B726C" w:rsidRDefault="008B726C" w:rsidP="008B726C">
      <w:pPr>
        <w:keepNext/>
      </w:pPr>
      <w:r>
        <w:rPr>
          <w:noProof/>
        </w:rPr>
        <w:lastRenderedPageBreak/>
        <w:drawing>
          <wp:inline distT="0" distB="0" distL="0" distR="0" wp14:anchorId="32C63C26" wp14:editId="53A8EA80">
            <wp:extent cx="4795200" cy="8139600"/>
            <wp:effectExtent l="0" t="0" r="571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BBCC" w14:textId="451525D7" w:rsidR="00000B08" w:rsidRDefault="008B726C" w:rsidP="008B726C">
      <w:pPr>
        <w:pStyle w:val="Caption"/>
      </w:pPr>
      <w:bookmarkStart w:id="36" w:name="_Toc82086970"/>
      <w:r>
        <w:t xml:space="preserve">Figure </w:t>
      </w:r>
      <w:fldSimple w:instr=" SEQ Figure \* ARABIC ">
        <w:r w:rsidR="006D2B32">
          <w:rPr>
            <w:noProof/>
          </w:rPr>
          <w:t>23</w:t>
        </w:r>
      </w:fldSimple>
      <w:r>
        <w:t xml:space="preserve"> - Home page</w:t>
      </w:r>
      <w:bookmarkEnd w:id="36"/>
    </w:p>
    <w:p w14:paraId="24ADB943" w14:textId="37A8FFEE" w:rsidR="00000B08" w:rsidRDefault="00000B08"/>
    <w:p w14:paraId="79CB07E5" w14:textId="77777777" w:rsidR="00602C8B" w:rsidRDefault="00602C8B" w:rsidP="00602C8B">
      <w:pPr>
        <w:keepNext/>
      </w:pPr>
      <w:r>
        <w:rPr>
          <w:noProof/>
        </w:rPr>
        <w:lastRenderedPageBreak/>
        <w:drawing>
          <wp:inline distT="0" distB="0" distL="0" distR="0" wp14:anchorId="744172F4" wp14:editId="0E2D40B3">
            <wp:extent cx="4795200" cy="8139600"/>
            <wp:effectExtent l="0" t="0" r="5715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16F7" w14:textId="3C03C208" w:rsidR="00000B08" w:rsidRDefault="00602C8B" w:rsidP="00602C8B">
      <w:pPr>
        <w:pStyle w:val="Caption"/>
      </w:pPr>
      <w:bookmarkStart w:id="37" w:name="_Toc82086971"/>
      <w:r>
        <w:t xml:space="preserve">Figure </w:t>
      </w:r>
      <w:fldSimple w:instr=" SEQ Figure \* ARABIC ">
        <w:r w:rsidR="006D2B32">
          <w:rPr>
            <w:noProof/>
          </w:rPr>
          <w:t>24</w:t>
        </w:r>
      </w:fldSimple>
      <w:r>
        <w:t xml:space="preserve"> - Display Add User page - A</w:t>
      </w:r>
      <w:bookmarkEnd w:id="37"/>
    </w:p>
    <w:p w14:paraId="199B152B" w14:textId="6D87DBE6" w:rsidR="00000B08" w:rsidRDefault="00000B08"/>
    <w:p w14:paraId="15876C59" w14:textId="77777777" w:rsidR="00602C8B" w:rsidRDefault="00602C8B" w:rsidP="00602C8B">
      <w:pPr>
        <w:keepNext/>
      </w:pPr>
      <w:r>
        <w:rPr>
          <w:noProof/>
        </w:rPr>
        <w:lastRenderedPageBreak/>
        <w:drawing>
          <wp:inline distT="0" distB="0" distL="0" distR="0" wp14:anchorId="1BC5ECCD" wp14:editId="33FB2C1A">
            <wp:extent cx="4795200" cy="8139600"/>
            <wp:effectExtent l="0" t="0" r="5715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F920" w14:textId="03044457" w:rsidR="00000B08" w:rsidRDefault="00602C8B" w:rsidP="00602C8B">
      <w:pPr>
        <w:pStyle w:val="Caption"/>
      </w:pPr>
      <w:bookmarkStart w:id="38" w:name="_Toc82086972"/>
      <w:r>
        <w:t xml:space="preserve">Figure </w:t>
      </w:r>
      <w:fldSimple w:instr=" SEQ Figure \* ARABIC ">
        <w:r w:rsidR="006D2B32">
          <w:rPr>
            <w:noProof/>
          </w:rPr>
          <w:t>25</w:t>
        </w:r>
      </w:fldSimple>
      <w:r w:rsidRPr="00D77D1B">
        <w:t xml:space="preserve"> - Display Add User page - </w:t>
      </w:r>
      <w:r>
        <w:t>B</w:t>
      </w:r>
      <w:bookmarkEnd w:id="38"/>
    </w:p>
    <w:p w14:paraId="4FB8705E" w14:textId="71BB9C2A" w:rsidR="00602C8B" w:rsidRDefault="00602C8B"/>
    <w:p w14:paraId="43A34B21" w14:textId="77777777" w:rsidR="00DC7824" w:rsidRDefault="00DC7824" w:rsidP="00DC7824">
      <w:pPr>
        <w:keepNext/>
      </w:pPr>
      <w:r>
        <w:rPr>
          <w:noProof/>
        </w:rPr>
        <w:lastRenderedPageBreak/>
        <w:drawing>
          <wp:inline distT="0" distB="0" distL="0" distR="0" wp14:anchorId="7415DEA2" wp14:editId="40AD6E16">
            <wp:extent cx="4795200" cy="8139600"/>
            <wp:effectExtent l="0" t="0" r="571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E52D" w14:textId="708DA0AE" w:rsidR="00602C8B" w:rsidRDefault="00DC7824" w:rsidP="00DC7824">
      <w:pPr>
        <w:pStyle w:val="Caption"/>
      </w:pPr>
      <w:bookmarkStart w:id="39" w:name="_Toc82086973"/>
      <w:r>
        <w:t xml:space="preserve">Figure </w:t>
      </w:r>
      <w:fldSimple w:instr=" SEQ Figure \* ARABIC ">
        <w:r w:rsidR="006D2B32">
          <w:rPr>
            <w:noProof/>
          </w:rPr>
          <w:t>26</w:t>
        </w:r>
      </w:fldSimple>
      <w:r>
        <w:t xml:space="preserve"> - Add user - A</w:t>
      </w:r>
      <w:bookmarkEnd w:id="39"/>
    </w:p>
    <w:p w14:paraId="352AE912" w14:textId="4A3C3978" w:rsidR="00602C8B" w:rsidRDefault="00602C8B"/>
    <w:p w14:paraId="1C4F95AB" w14:textId="77777777" w:rsidR="00DC7824" w:rsidRDefault="00DC7824" w:rsidP="00DC7824">
      <w:pPr>
        <w:keepNext/>
      </w:pPr>
      <w:r>
        <w:rPr>
          <w:noProof/>
        </w:rPr>
        <w:lastRenderedPageBreak/>
        <w:drawing>
          <wp:inline distT="0" distB="0" distL="0" distR="0" wp14:anchorId="1D090E68" wp14:editId="647AFDC0">
            <wp:extent cx="4795200" cy="813960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99F2" w14:textId="5691C7B6" w:rsidR="00602C8B" w:rsidRDefault="00DC7824" w:rsidP="00DC7824">
      <w:pPr>
        <w:pStyle w:val="Caption"/>
      </w:pPr>
      <w:bookmarkStart w:id="40" w:name="_Toc82086974"/>
      <w:r>
        <w:t xml:space="preserve">Figure </w:t>
      </w:r>
      <w:fldSimple w:instr=" SEQ Figure \* ARABIC ">
        <w:r w:rsidR="006D2B32">
          <w:rPr>
            <w:noProof/>
          </w:rPr>
          <w:t>27</w:t>
        </w:r>
      </w:fldSimple>
      <w:r>
        <w:t xml:space="preserve"> - Add user - B</w:t>
      </w:r>
      <w:bookmarkEnd w:id="40"/>
    </w:p>
    <w:p w14:paraId="7312D064" w14:textId="33D181BE" w:rsidR="00602C8B" w:rsidRDefault="00602C8B"/>
    <w:p w14:paraId="54817532" w14:textId="77777777" w:rsidR="00DC7824" w:rsidRDefault="00DC7824" w:rsidP="00DC7824">
      <w:pPr>
        <w:keepNext/>
      </w:pPr>
      <w:r>
        <w:rPr>
          <w:noProof/>
        </w:rPr>
        <w:lastRenderedPageBreak/>
        <w:drawing>
          <wp:inline distT="0" distB="0" distL="0" distR="0" wp14:anchorId="772A51F6" wp14:editId="06F84B47">
            <wp:extent cx="4795200" cy="8139600"/>
            <wp:effectExtent l="0" t="0" r="5715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21C8" w14:textId="5F8C1478" w:rsidR="00602C8B" w:rsidRDefault="00DC7824" w:rsidP="00DC7824">
      <w:pPr>
        <w:pStyle w:val="Caption"/>
      </w:pPr>
      <w:bookmarkStart w:id="41" w:name="_Toc82086975"/>
      <w:r>
        <w:t xml:space="preserve">Figure </w:t>
      </w:r>
      <w:fldSimple w:instr=" SEQ Figure \* ARABIC ">
        <w:r w:rsidR="006D2B32">
          <w:rPr>
            <w:noProof/>
          </w:rPr>
          <w:t>28</w:t>
        </w:r>
      </w:fldSimple>
      <w:r>
        <w:t xml:space="preserve"> - Add user - C, confirmation</w:t>
      </w:r>
      <w:bookmarkEnd w:id="41"/>
    </w:p>
    <w:p w14:paraId="50011C52" w14:textId="55A8448A" w:rsidR="00DC7824" w:rsidRDefault="00DC7824"/>
    <w:p w14:paraId="0BD6B6A4" w14:textId="77777777" w:rsidR="00F170C0" w:rsidRDefault="00F170C0" w:rsidP="00F170C0">
      <w:pPr>
        <w:keepNext/>
      </w:pPr>
      <w:r>
        <w:rPr>
          <w:noProof/>
        </w:rPr>
        <w:lastRenderedPageBreak/>
        <w:drawing>
          <wp:inline distT="0" distB="0" distL="0" distR="0" wp14:anchorId="01D20419" wp14:editId="43A5AF7B">
            <wp:extent cx="4795200" cy="8139600"/>
            <wp:effectExtent l="0" t="0" r="5715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384D" w14:textId="396F5679" w:rsidR="00DC7824" w:rsidRDefault="00F170C0" w:rsidP="00F170C0">
      <w:pPr>
        <w:pStyle w:val="Caption"/>
      </w:pPr>
      <w:bookmarkStart w:id="42" w:name="_Toc82086976"/>
      <w:r>
        <w:t xml:space="preserve">Figure </w:t>
      </w:r>
      <w:fldSimple w:instr=" SEQ Figure \* ARABIC ">
        <w:r w:rsidR="006D2B32">
          <w:rPr>
            <w:noProof/>
          </w:rPr>
          <w:t>29</w:t>
        </w:r>
      </w:fldSimple>
      <w:r>
        <w:t xml:space="preserve"> - Partial data - A</w:t>
      </w:r>
      <w:bookmarkEnd w:id="42"/>
    </w:p>
    <w:p w14:paraId="796E545C" w14:textId="18A7459C" w:rsidR="00F170C0" w:rsidRDefault="00F170C0"/>
    <w:p w14:paraId="052389D9" w14:textId="77777777" w:rsidR="00F170C0" w:rsidRDefault="00F170C0" w:rsidP="00F170C0">
      <w:pPr>
        <w:keepNext/>
      </w:pPr>
      <w:r>
        <w:rPr>
          <w:noProof/>
        </w:rPr>
        <w:lastRenderedPageBreak/>
        <w:drawing>
          <wp:inline distT="0" distB="0" distL="0" distR="0" wp14:anchorId="052E3BC8" wp14:editId="11AB95BD">
            <wp:extent cx="4795200" cy="81396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2A2" w14:textId="19BCD3D9" w:rsidR="00F170C0" w:rsidRDefault="00F170C0" w:rsidP="00F170C0">
      <w:pPr>
        <w:pStyle w:val="Caption"/>
      </w:pPr>
      <w:bookmarkStart w:id="43" w:name="_Toc82086977"/>
      <w:r>
        <w:t xml:space="preserve">Figure </w:t>
      </w:r>
      <w:fldSimple w:instr=" SEQ Figure \* ARABIC ">
        <w:r w:rsidR="006D2B32">
          <w:rPr>
            <w:noProof/>
          </w:rPr>
          <w:t>30</w:t>
        </w:r>
      </w:fldSimple>
      <w:r w:rsidRPr="009B47BD">
        <w:t xml:space="preserve"> - Partial data - </w:t>
      </w:r>
      <w:r>
        <w:t>B</w:t>
      </w:r>
      <w:bookmarkEnd w:id="43"/>
    </w:p>
    <w:p w14:paraId="20113A08" w14:textId="4FEC09D7" w:rsidR="00F170C0" w:rsidRDefault="00F170C0"/>
    <w:p w14:paraId="5838949A" w14:textId="77777777" w:rsidR="00F170C0" w:rsidRDefault="00F170C0" w:rsidP="00F170C0">
      <w:pPr>
        <w:keepNext/>
      </w:pPr>
      <w:r>
        <w:rPr>
          <w:noProof/>
        </w:rPr>
        <w:lastRenderedPageBreak/>
        <w:drawing>
          <wp:inline distT="0" distB="0" distL="0" distR="0" wp14:anchorId="4CFB4227" wp14:editId="1EA4425A">
            <wp:extent cx="4795200" cy="813960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5B24" w14:textId="3EAAC009" w:rsidR="00F170C0" w:rsidRDefault="00F170C0" w:rsidP="00F170C0">
      <w:pPr>
        <w:pStyle w:val="Caption"/>
      </w:pPr>
      <w:bookmarkStart w:id="44" w:name="_Toc82086978"/>
      <w:r>
        <w:t xml:space="preserve">Figure </w:t>
      </w:r>
      <w:fldSimple w:instr=" SEQ Figure \* ARABIC ">
        <w:r w:rsidR="006D2B32">
          <w:rPr>
            <w:noProof/>
          </w:rPr>
          <w:t>31</w:t>
        </w:r>
      </w:fldSimple>
      <w:r w:rsidRPr="009169F7">
        <w:t xml:space="preserve"> - Partial data - </w:t>
      </w:r>
      <w:r>
        <w:t>C</w:t>
      </w:r>
      <w:bookmarkEnd w:id="44"/>
    </w:p>
    <w:p w14:paraId="1110A4C3" w14:textId="468D89AE" w:rsidR="00F170C0" w:rsidRDefault="00F170C0"/>
    <w:p w14:paraId="262A0201" w14:textId="77777777" w:rsidR="00F170C0" w:rsidRDefault="00F170C0" w:rsidP="00F170C0">
      <w:pPr>
        <w:keepNext/>
      </w:pPr>
      <w:r>
        <w:rPr>
          <w:noProof/>
        </w:rPr>
        <w:lastRenderedPageBreak/>
        <w:drawing>
          <wp:inline distT="0" distB="0" distL="0" distR="0" wp14:anchorId="65F9AC43" wp14:editId="2C9FF373">
            <wp:extent cx="4795200" cy="813960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C4EF" w14:textId="3A6F0397" w:rsidR="00F170C0" w:rsidRDefault="00F170C0" w:rsidP="00F170C0">
      <w:pPr>
        <w:pStyle w:val="Caption"/>
      </w:pPr>
      <w:bookmarkStart w:id="45" w:name="_Toc82086979"/>
      <w:r>
        <w:t xml:space="preserve">Figure </w:t>
      </w:r>
      <w:fldSimple w:instr=" SEQ Figure \* ARABIC ">
        <w:r w:rsidR="006D2B32">
          <w:rPr>
            <w:noProof/>
          </w:rPr>
          <w:t>32</w:t>
        </w:r>
      </w:fldSimple>
      <w:r w:rsidRPr="004B57C4">
        <w:t xml:space="preserve"> - Partial data - </w:t>
      </w:r>
      <w:r>
        <w:t>D</w:t>
      </w:r>
      <w:bookmarkEnd w:id="45"/>
    </w:p>
    <w:p w14:paraId="6E362E87" w14:textId="2FA3D0F4" w:rsidR="00F170C0" w:rsidRDefault="00F170C0"/>
    <w:p w14:paraId="08A82CBA" w14:textId="77777777" w:rsidR="005C6213" w:rsidRDefault="005C6213" w:rsidP="005C6213">
      <w:pPr>
        <w:keepNext/>
      </w:pPr>
      <w:r>
        <w:rPr>
          <w:noProof/>
        </w:rPr>
        <w:lastRenderedPageBreak/>
        <w:drawing>
          <wp:inline distT="0" distB="0" distL="0" distR="0" wp14:anchorId="143D48D0" wp14:editId="3F2E454A">
            <wp:extent cx="4795200" cy="8139600"/>
            <wp:effectExtent l="0" t="0" r="5715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E74C" w14:textId="627BADC5" w:rsidR="00F170C0" w:rsidRDefault="005C6213" w:rsidP="005C6213">
      <w:pPr>
        <w:pStyle w:val="Caption"/>
      </w:pPr>
      <w:bookmarkStart w:id="46" w:name="_Toc82086980"/>
      <w:r>
        <w:t xml:space="preserve">Figure </w:t>
      </w:r>
      <w:fldSimple w:instr=" SEQ Figure \* ARABIC ">
        <w:r w:rsidR="006D2B32">
          <w:rPr>
            <w:noProof/>
          </w:rPr>
          <w:t>33</w:t>
        </w:r>
      </w:fldSimple>
      <w:r>
        <w:t xml:space="preserve"> - Invalid email - A</w:t>
      </w:r>
      <w:bookmarkEnd w:id="46"/>
    </w:p>
    <w:p w14:paraId="464133BC" w14:textId="4E6A9587" w:rsidR="00DC7824" w:rsidRDefault="00DC7824"/>
    <w:p w14:paraId="11ACA6B0" w14:textId="77777777" w:rsidR="005C6213" w:rsidRDefault="005C6213" w:rsidP="005C6213">
      <w:pPr>
        <w:keepNext/>
      </w:pPr>
      <w:r>
        <w:rPr>
          <w:noProof/>
        </w:rPr>
        <w:lastRenderedPageBreak/>
        <w:drawing>
          <wp:inline distT="0" distB="0" distL="0" distR="0" wp14:anchorId="6D05613E" wp14:editId="67AB88D1">
            <wp:extent cx="4795200" cy="8139600"/>
            <wp:effectExtent l="0" t="0" r="571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3AE6" w14:textId="1652C18B" w:rsidR="00DC7824" w:rsidRDefault="005C6213" w:rsidP="005C6213">
      <w:pPr>
        <w:pStyle w:val="Caption"/>
      </w:pPr>
      <w:bookmarkStart w:id="47" w:name="_Toc82086981"/>
      <w:r>
        <w:t xml:space="preserve">Figure </w:t>
      </w:r>
      <w:fldSimple w:instr=" SEQ Figure \* ARABIC ">
        <w:r w:rsidR="006D2B32">
          <w:rPr>
            <w:noProof/>
          </w:rPr>
          <w:t>34</w:t>
        </w:r>
      </w:fldSimple>
      <w:r w:rsidRPr="00AC0D28">
        <w:t xml:space="preserve"> - Invalid email - </w:t>
      </w:r>
      <w:r>
        <w:t>B</w:t>
      </w:r>
      <w:bookmarkEnd w:id="47"/>
    </w:p>
    <w:p w14:paraId="676E097A" w14:textId="036E8C07" w:rsidR="005C6213" w:rsidRDefault="005C6213"/>
    <w:p w14:paraId="36D28B26" w14:textId="77777777" w:rsidR="005C6213" w:rsidRDefault="005C6213" w:rsidP="005C6213">
      <w:pPr>
        <w:keepNext/>
      </w:pPr>
      <w:r>
        <w:rPr>
          <w:noProof/>
        </w:rPr>
        <w:lastRenderedPageBreak/>
        <w:drawing>
          <wp:inline distT="0" distB="0" distL="0" distR="0" wp14:anchorId="7FD77723" wp14:editId="0AF55C44">
            <wp:extent cx="4795200" cy="8139600"/>
            <wp:effectExtent l="0" t="0" r="571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A1F0" w14:textId="22253E6B" w:rsidR="005C6213" w:rsidRDefault="005C6213" w:rsidP="005C6213">
      <w:pPr>
        <w:pStyle w:val="Caption"/>
      </w:pPr>
      <w:bookmarkStart w:id="48" w:name="_Toc82086982"/>
      <w:r>
        <w:t xml:space="preserve">Figure </w:t>
      </w:r>
      <w:fldSimple w:instr=" SEQ Figure \* ARABIC ">
        <w:r w:rsidR="006D2B32">
          <w:rPr>
            <w:noProof/>
          </w:rPr>
          <w:t>35</w:t>
        </w:r>
      </w:fldSimple>
      <w:r w:rsidRPr="00E13DCF">
        <w:t xml:space="preserve"> - Invalid email -</w:t>
      </w:r>
      <w:r>
        <w:t xml:space="preserve"> C</w:t>
      </w:r>
      <w:bookmarkEnd w:id="48"/>
    </w:p>
    <w:p w14:paraId="71626B29" w14:textId="67B5EFB7" w:rsidR="005C6213" w:rsidRDefault="005C6213"/>
    <w:p w14:paraId="586C3B49" w14:textId="77777777" w:rsidR="006D2B32" w:rsidRDefault="006D2B32" w:rsidP="006D2B32">
      <w:pPr>
        <w:keepNext/>
      </w:pPr>
      <w:r>
        <w:rPr>
          <w:noProof/>
        </w:rPr>
        <w:lastRenderedPageBreak/>
        <w:drawing>
          <wp:inline distT="0" distB="0" distL="0" distR="0" wp14:anchorId="73DEF55F" wp14:editId="75E66A82">
            <wp:extent cx="4795200" cy="8139600"/>
            <wp:effectExtent l="0" t="0" r="5715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2801" w14:textId="748FA7BE" w:rsidR="005C6213" w:rsidRDefault="006D2B32" w:rsidP="006D2B32">
      <w:pPr>
        <w:pStyle w:val="Caption"/>
      </w:pPr>
      <w:bookmarkStart w:id="49" w:name="_Toc82086983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 xml:space="preserve"> - Invalid text in First name</w:t>
      </w:r>
      <w:bookmarkEnd w:id="49"/>
    </w:p>
    <w:p w14:paraId="09BB0AD5" w14:textId="679B31F1" w:rsidR="005C6213" w:rsidRDefault="005C6213"/>
    <w:p w14:paraId="276E31A7" w14:textId="77777777" w:rsidR="006D2B32" w:rsidRDefault="006D2B32" w:rsidP="006D2B32">
      <w:pPr>
        <w:keepNext/>
      </w:pPr>
      <w:r>
        <w:rPr>
          <w:noProof/>
        </w:rPr>
        <w:lastRenderedPageBreak/>
        <w:drawing>
          <wp:inline distT="0" distB="0" distL="0" distR="0" wp14:anchorId="270B71F8" wp14:editId="0F26F658">
            <wp:extent cx="4795200" cy="8139600"/>
            <wp:effectExtent l="0" t="0" r="571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DCF7" w14:textId="17A00213" w:rsidR="005C6213" w:rsidRDefault="006D2B32" w:rsidP="006D2B32">
      <w:pPr>
        <w:pStyle w:val="Caption"/>
      </w:pPr>
      <w:bookmarkStart w:id="50" w:name="_Toc82086984"/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 xml:space="preserve"> - Invalid text in Last name</w:t>
      </w:r>
      <w:bookmarkEnd w:id="50"/>
    </w:p>
    <w:p w14:paraId="4F0F3F87" w14:textId="1704F410" w:rsidR="005C6213" w:rsidRDefault="005C6213"/>
    <w:p w14:paraId="2583121F" w14:textId="77777777" w:rsidR="006D2B32" w:rsidRDefault="006D2B32" w:rsidP="006D2B32">
      <w:pPr>
        <w:keepNext/>
      </w:pPr>
      <w:r>
        <w:rPr>
          <w:noProof/>
        </w:rPr>
        <w:lastRenderedPageBreak/>
        <w:drawing>
          <wp:inline distT="0" distB="0" distL="0" distR="0" wp14:anchorId="7E5EEC2D" wp14:editId="1DD9EDD1">
            <wp:extent cx="4795200" cy="8139600"/>
            <wp:effectExtent l="0" t="0" r="5715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81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D15F" w14:textId="30D89392" w:rsidR="005C6213" w:rsidRDefault="006D2B32" w:rsidP="006D2B32">
      <w:pPr>
        <w:pStyle w:val="Caption"/>
      </w:pPr>
      <w:bookmarkStart w:id="51" w:name="_Toc82086985"/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t xml:space="preserve"> - List all users</w:t>
      </w:r>
      <w:bookmarkEnd w:id="51"/>
    </w:p>
    <w:p w14:paraId="6A00A8AC" w14:textId="3653B476" w:rsidR="005C6213" w:rsidRDefault="005C6213"/>
    <w:p w14:paraId="443EF4E0" w14:textId="3E44FF54" w:rsidR="005C6213" w:rsidRDefault="005C6213"/>
    <w:p w14:paraId="78041E11" w14:textId="77777777" w:rsidR="005C6213" w:rsidRDefault="005C6213"/>
    <w:p w14:paraId="05C16BFF" w14:textId="77777777" w:rsidR="00DC7824" w:rsidRDefault="00DC7824"/>
    <w:p w14:paraId="3EF4ACF7" w14:textId="4B9C5260" w:rsidR="00000B08" w:rsidRDefault="00000B08"/>
    <w:p w14:paraId="47111420" w14:textId="753DF500" w:rsidR="00000B08" w:rsidRDefault="00000B08"/>
    <w:p w14:paraId="64ECF7FC" w14:textId="77777777" w:rsidR="00000B08" w:rsidRDefault="00000B08"/>
    <w:p w14:paraId="6BB0B22D" w14:textId="5F623689" w:rsidR="008077EF" w:rsidRDefault="008077EF">
      <w:r>
        <w:br w:type="page"/>
      </w:r>
    </w:p>
    <w:bookmarkStart w:id="52" w:name="_Toc82086938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107240663"/>
        <w:docPartObj>
          <w:docPartGallery w:val="Bibliographies"/>
        </w:docPartObj>
      </w:sdtPr>
      <w:sdtEndPr/>
      <w:sdtContent>
        <w:p w14:paraId="6817B5FC" w14:textId="46360237" w:rsidR="00876F34" w:rsidRDefault="00876F34">
          <w:pPr>
            <w:pStyle w:val="Heading1"/>
          </w:pPr>
          <w:r>
            <w:t>References</w:t>
          </w:r>
          <w:bookmarkEnd w:id="52"/>
        </w:p>
        <w:sdt>
          <w:sdtPr>
            <w:id w:val="-573587230"/>
            <w:bibliography/>
          </w:sdtPr>
          <w:sdtEndPr/>
          <w:sdtContent>
            <w:p w14:paraId="27D12574" w14:textId="21326EFF" w:rsidR="00107048" w:rsidRDefault="00107048" w:rsidP="00107048">
              <w:pPr>
                <w:pStyle w:val="Bibliography"/>
                <w:ind w:left="720" w:hanging="720"/>
              </w:pPr>
            </w:p>
            <w:p w14:paraId="70AD8592" w14:textId="535E61EB" w:rsidR="00876F34" w:rsidRDefault="00F26326" w:rsidP="00876F34"/>
          </w:sdtContent>
        </w:sdt>
      </w:sdtContent>
    </w:sdt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51"/>
      <w:footerReference w:type="default" r:id="rId52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274A65E4" w:rsidR="00CD2B65" w:rsidRPr="00CD2B65" w:rsidRDefault="0053039C" w:rsidP="00CD2B65">
    <w:pPr>
      <w:pStyle w:val="Header"/>
    </w:pPr>
    <w:r>
      <w:t>Web Programming</w:t>
    </w:r>
    <w:r w:rsidR="00CD2B65">
      <w:tab/>
    </w:r>
    <w:r w:rsidR="00CD2B65">
      <w:tab/>
    </w:r>
    <w:r w:rsidR="00CD2B65" w:rsidRPr="00273709">
      <w:t>M198449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025B"/>
    <w:multiLevelType w:val="hybridMultilevel"/>
    <w:tmpl w:val="1C36CD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725B80"/>
    <w:multiLevelType w:val="hybridMultilevel"/>
    <w:tmpl w:val="002E483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C3131"/>
    <w:multiLevelType w:val="hybridMultilevel"/>
    <w:tmpl w:val="B4C80E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D86BB4"/>
    <w:multiLevelType w:val="hybridMultilevel"/>
    <w:tmpl w:val="5408311E"/>
    <w:lvl w:ilvl="0" w:tplc="0C09000F">
      <w:start w:val="1"/>
      <w:numFmt w:val="decimal"/>
      <w:lvlText w:val="%1."/>
      <w:lvlJc w:val="left"/>
      <w:pPr>
        <w:ind w:left="3600" w:hanging="360"/>
      </w:pPr>
    </w:lvl>
    <w:lvl w:ilvl="1" w:tplc="0C090019" w:tentative="1">
      <w:start w:val="1"/>
      <w:numFmt w:val="lowerLetter"/>
      <w:lvlText w:val="%2."/>
      <w:lvlJc w:val="left"/>
      <w:pPr>
        <w:ind w:left="4320" w:hanging="360"/>
      </w:pPr>
    </w:lvl>
    <w:lvl w:ilvl="2" w:tplc="0C09001B" w:tentative="1">
      <w:start w:val="1"/>
      <w:numFmt w:val="lowerRoman"/>
      <w:lvlText w:val="%3."/>
      <w:lvlJc w:val="right"/>
      <w:pPr>
        <w:ind w:left="5040" w:hanging="180"/>
      </w:pPr>
    </w:lvl>
    <w:lvl w:ilvl="3" w:tplc="0C09000F" w:tentative="1">
      <w:start w:val="1"/>
      <w:numFmt w:val="decimal"/>
      <w:lvlText w:val="%4."/>
      <w:lvlJc w:val="left"/>
      <w:pPr>
        <w:ind w:left="5760" w:hanging="360"/>
      </w:pPr>
    </w:lvl>
    <w:lvl w:ilvl="4" w:tplc="0C090019" w:tentative="1">
      <w:start w:val="1"/>
      <w:numFmt w:val="lowerLetter"/>
      <w:lvlText w:val="%5."/>
      <w:lvlJc w:val="left"/>
      <w:pPr>
        <w:ind w:left="6480" w:hanging="360"/>
      </w:pPr>
    </w:lvl>
    <w:lvl w:ilvl="5" w:tplc="0C09001B" w:tentative="1">
      <w:start w:val="1"/>
      <w:numFmt w:val="lowerRoman"/>
      <w:lvlText w:val="%6."/>
      <w:lvlJc w:val="right"/>
      <w:pPr>
        <w:ind w:left="7200" w:hanging="180"/>
      </w:pPr>
    </w:lvl>
    <w:lvl w:ilvl="6" w:tplc="0C09000F" w:tentative="1">
      <w:start w:val="1"/>
      <w:numFmt w:val="decimal"/>
      <w:lvlText w:val="%7."/>
      <w:lvlJc w:val="left"/>
      <w:pPr>
        <w:ind w:left="7920" w:hanging="360"/>
      </w:pPr>
    </w:lvl>
    <w:lvl w:ilvl="7" w:tplc="0C090019" w:tentative="1">
      <w:start w:val="1"/>
      <w:numFmt w:val="lowerLetter"/>
      <w:lvlText w:val="%8."/>
      <w:lvlJc w:val="left"/>
      <w:pPr>
        <w:ind w:left="8640" w:hanging="360"/>
      </w:pPr>
    </w:lvl>
    <w:lvl w:ilvl="8" w:tplc="0C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7A35594"/>
    <w:multiLevelType w:val="hybridMultilevel"/>
    <w:tmpl w:val="2FAA02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45512D"/>
    <w:multiLevelType w:val="hybridMultilevel"/>
    <w:tmpl w:val="D5BAE5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3E07FA"/>
    <w:multiLevelType w:val="hybridMultilevel"/>
    <w:tmpl w:val="744262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8A743B"/>
    <w:multiLevelType w:val="hybridMultilevel"/>
    <w:tmpl w:val="BD68B13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D6086"/>
    <w:multiLevelType w:val="hybridMultilevel"/>
    <w:tmpl w:val="6D7EFE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8"/>
  </w:num>
  <w:num w:numId="7">
    <w:abstractNumId w:val="2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attachedTemplate r:id="rId1"/>
  <w:defaultTabStop w:val="720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0B08"/>
    <w:rsid w:val="00002A85"/>
    <w:rsid w:val="00015D78"/>
    <w:rsid w:val="00027992"/>
    <w:rsid w:val="000370D8"/>
    <w:rsid w:val="00043FB9"/>
    <w:rsid w:val="0006651F"/>
    <w:rsid w:val="000818D3"/>
    <w:rsid w:val="00086073"/>
    <w:rsid w:val="000B3351"/>
    <w:rsid w:val="000B6BA5"/>
    <w:rsid w:val="000C28A1"/>
    <w:rsid w:val="000D5080"/>
    <w:rsid w:val="00107048"/>
    <w:rsid w:val="00122B36"/>
    <w:rsid w:val="00133417"/>
    <w:rsid w:val="00146757"/>
    <w:rsid w:val="00171BDC"/>
    <w:rsid w:val="00174AD4"/>
    <w:rsid w:val="001800BC"/>
    <w:rsid w:val="0018389D"/>
    <w:rsid w:val="001C1A7C"/>
    <w:rsid w:val="001C1D03"/>
    <w:rsid w:val="001C749C"/>
    <w:rsid w:val="001D3EE2"/>
    <w:rsid w:val="001D7AC0"/>
    <w:rsid w:val="001F1DCC"/>
    <w:rsid w:val="001F7EFA"/>
    <w:rsid w:val="00210304"/>
    <w:rsid w:val="00233D7F"/>
    <w:rsid w:val="00245755"/>
    <w:rsid w:val="00245963"/>
    <w:rsid w:val="00251674"/>
    <w:rsid w:val="002678A1"/>
    <w:rsid w:val="00273709"/>
    <w:rsid w:val="00286E0A"/>
    <w:rsid w:val="0029633B"/>
    <w:rsid w:val="00297A1D"/>
    <w:rsid w:val="002B49DE"/>
    <w:rsid w:val="002B6CCA"/>
    <w:rsid w:val="002C0219"/>
    <w:rsid w:val="002C7CCF"/>
    <w:rsid w:val="002E6BD8"/>
    <w:rsid w:val="00303502"/>
    <w:rsid w:val="0030556D"/>
    <w:rsid w:val="003235DE"/>
    <w:rsid w:val="003316C6"/>
    <w:rsid w:val="00331E3D"/>
    <w:rsid w:val="0033203C"/>
    <w:rsid w:val="003401FB"/>
    <w:rsid w:val="00342B17"/>
    <w:rsid w:val="00357D2C"/>
    <w:rsid w:val="00364A20"/>
    <w:rsid w:val="00373704"/>
    <w:rsid w:val="003A215F"/>
    <w:rsid w:val="003A7940"/>
    <w:rsid w:val="003B155C"/>
    <w:rsid w:val="003E3ACF"/>
    <w:rsid w:val="003F5FD0"/>
    <w:rsid w:val="003F7587"/>
    <w:rsid w:val="0041104F"/>
    <w:rsid w:val="00415361"/>
    <w:rsid w:val="00422E2C"/>
    <w:rsid w:val="004242F8"/>
    <w:rsid w:val="004426FB"/>
    <w:rsid w:val="00446E28"/>
    <w:rsid w:val="0047096A"/>
    <w:rsid w:val="00481DAC"/>
    <w:rsid w:val="004B5BD1"/>
    <w:rsid w:val="004C0852"/>
    <w:rsid w:val="004D1C94"/>
    <w:rsid w:val="004D7C80"/>
    <w:rsid w:val="004E6D67"/>
    <w:rsid w:val="004F56FB"/>
    <w:rsid w:val="00500717"/>
    <w:rsid w:val="0050711C"/>
    <w:rsid w:val="0053039C"/>
    <w:rsid w:val="00536246"/>
    <w:rsid w:val="005435F4"/>
    <w:rsid w:val="00553330"/>
    <w:rsid w:val="0057705C"/>
    <w:rsid w:val="00593F5A"/>
    <w:rsid w:val="005C6213"/>
    <w:rsid w:val="005D5892"/>
    <w:rsid w:val="005E7EDF"/>
    <w:rsid w:val="00602C8B"/>
    <w:rsid w:val="00631CA9"/>
    <w:rsid w:val="00643D4A"/>
    <w:rsid w:val="00684B79"/>
    <w:rsid w:val="006A12C0"/>
    <w:rsid w:val="006A5308"/>
    <w:rsid w:val="006C6FD6"/>
    <w:rsid w:val="006D2B32"/>
    <w:rsid w:val="00707944"/>
    <w:rsid w:val="007358BC"/>
    <w:rsid w:val="00756720"/>
    <w:rsid w:val="007603E3"/>
    <w:rsid w:val="00761090"/>
    <w:rsid w:val="0076643F"/>
    <w:rsid w:val="007854C4"/>
    <w:rsid w:val="007A2996"/>
    <w:rsid w:val="007E3407"/>
    <w:rsid w:val="007F50F8"/>
    <w:rsid w:val="0080612A"/>
    <w:rsid w:val="008077EF"/>
    <w:rsid w:val="00872630"/>
    <w:rsid w:val="00875C17"/>
    <w:rsid w:val="00876F34"/>
    <w:rsid w:val="00894638"/>
    <w:rsid w:val="00897751"/>
    <w:rsid w:val="008A45E8"/>
    <w:rsid w:val="008A4BA8"/>
    <w:rsid w:val="008B2129"/>
    <w:rsid w:val="008B726C"/>
    <w:rsid w:val="008C444D"/>
    <w:rsid w:val="009358EF"/>
    <w:rsid w:val="00963DBB"/>
    <w:rsid w:val="009774F1"/>
    <w:rsid w:val="009A2A92"/>
    <w:rsid w:val="009A419A"/>
    <w:rsid w:val="009D2C90"/>
    <w:rsid w:val="00A2107F"/>
    <w:rsid w:val="00A37237"/>
    <w:rsid w:val="00A415B5"/>
    <w:rsid w:val="00A91198"/>
    <w:rsid w:val="00A94282"/>
    <w:rsid w:val="00AB5299"/>
    <w:rsid w:val="00AC28EF"/>
    <w:rsid w:val="00AC2ED5"/>
    <w:rsid w:val="00AC71C8"/>
    <w:rsid w:val="00AE22F3"/>
    <w:rsid w:val="00AF203F"/>
    <w:rsid w:val="00B02522"/>
    <w:rsid w:val="00B52696"/>
    <w:rsid w:val="00B567C5"/>
    <w:rsid w:val="00B61107"/>
    <w:rsid w:val="00B76B7D"/>
    <w:rsid w:val="00B9089D"/>
    <w:rsid w:val="00B90A95"/>
    <w:rsid w:val="00B91222"/>
    <w:rsid w:val="00BB53D0"/>
    <w:rsid w:val="00C16B7C"/>
    <w:rsid w:val="00C22641"/>
    <w:rsid w:val="00C267AD"/>
    <w:rsid w:val="00C429FA"/>
    <w:rsid w:val="00C46E4C"/>
    <w:rsid w:val="00C52B20"/>
    <w:rsid w:val="00C72F0D"/>
    <w:rsid w:val="00C74670"/>
    <w:rsid w:val="00CA0B7C"/>
    <w:rsid w:val="00CC5289"/>
    <w:rsid w:val="00CD2B65"/>
    <w:rsid w:val="00CD5689"/>
    <w:rsid w:val="00CE00C3"/>
    <w:rsid w:val="00CF77DF"/>
    <w:rsid w:val="00D05E5A"/>
    <w:rsid w:val="00D120B4"/>
    <w:rsid w:val="00D121F5"/>
    <w:rsid w:val="00D34A03"/>
    <w:rsid w:val="00D538BD"/>
    <w:rsid w:val="00D60687"/>
    <w:rsid w:val="00D65632"/>
    <w:rsid w:val="00D66A0E"/>
    <w:rsid w:val="00D73ECE"/>
    <w:rsid w:val="00D750F7"/>
    <w:rsid w:val="00D80F44"/>
    <w:rsid w:val="00D946D7"/>
    <w:rsid w:val="00DA4DD6"/>
    <w:rsid w:val="00DC0D4B"/>
    <w:rsid w:val="00DC7824"/>
    <w:rsid w:val="00DD0D2C"/>
    <w:rsid w:val="00DE2139"/>
    <w:rsid w:val="00DE7FF8"/>
    <w:rsid w:val="00E02D2F"/>
    <w:rsid w:val="00E13E2A"/>
    <w:rsid w:val="00E324E0"/>
    <w:rsid w:val="00E44AD1"/>
    <w:rsid w:val="00E6677C"/>
    <w:rsid w:val="00EB0868"/>
    <w:rsid w:val="00EB6CFB"/>
    <w:rsid w:val="00EE6912"/>
    <w:rsid w:val="00F170C0"/>
    <w:rsid w:val="00F26326"/>
    <w:rsid w:val="00F956D7"/>
    <w:rsid w:val="00F9702A"/>
    <w:rsid w:val="00FD7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A215F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876F34"/>
  </w:style>
  <w:style w:type="character" w:styleId="UnresolvedMention">
    <w:name w:val="Unresolved Mention"/>
    <w:basedOn w:val="DefaultParagraphFont"/>
    <w:uiPriority w:val="99"/>
    <w:semiHidden/>
    <w:unhideWhenUsed/>
    <w:rsid w:val="0033203C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A94282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2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Kir21</b:Tag>
    <b:SourceType>DocumentFromInternetSite</b:SourceType>
    <b:Guid>{CF9309D8-4BE5-4BD8-B042-68D4A164C309}</b:Guid>
    <b:Author>
      <b:Author>
        <b:NameList>
          <b:Person>
            <b:Last>Yusov</b:Last>
            <b:First>Kirill</b:First>
          </b:Person>
        </b:NameList>
      </b:Author>
    </b:Author>
    <b:Title>Software Requirements Specification Example and Guide</b:Title>
    <b:InternetSiteTitle>Jelvix</b:InternetSiteTitle>
    <b:Year>2021</b:Year>
    <b:Month>02</b:Month>
    <b:Day>22</b:Day>
    <b:URL>https://jelvix.com/blog/software-requirements-specification</b:URL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0056AE9-D6D1-4A52-BE54-2430326ACD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2376</TotalTime>
  <Pages>40</Pages>
  <Words>1576</Words>
  <Characters>8984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South Metro TAFE</Company>
  <LinksUpToDate>false</LinksUpToDate>
  <CharactersWithSpaces>10539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Willcott</dc:creator>
  <cp:keywords/>
  <dc:description/>
  <cp:lastModifiedBy>Bradley Willcott</cp:lastModifiedBy>
  <cp:revision>103</cp:revision>
  <cp:lastPrinted>2020-07-13T13:21:00Z</cp:lastPrinted>
  <dcterms:created xsi:type="dcterms:W3CDTF">2021-08-15T04:56:00Z</dcterms:created>
  <dcterms:modified xsi:type="dcterms:W3CDTF">2021-09-09T05:37:00Z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